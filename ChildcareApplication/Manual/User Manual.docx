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B19" w:rsidRDefault="00F51F36">
      <w:pPr>
        <w:pStyle w:val="CompanyName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2028825</wp:posOffset>
            </wp:positionH>
            <wp:positionV relativeFrom="paragraph">
              <wp:posOffset>-10160</wp:posOffset>
            </wp:positionV>
            <wp:extent cx="2371725" cy="2371725"/>
            <wp:effectExtent l="19050" t="0" r="9525" b="0"/>
            <wp:wrapNone/>
            <wp:docPr id="2" name="Picture 2" descr="SpokaneCl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okaneClu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5B19" w:rsidRDefault="00795B19">
      <w:pPr>
        <w:pStyle w:val="CompanyName"/>
      </w:pPr>
    </w:p>
    <w:p w:rsidR="00795B19" w:rsidRDefault="00795B19">
      <w:pPr>
        <w:pStyle w:val="CompanyName"/>
      </w:pPr>
    </w:p>
    <w:p w:rsidR="00795B19" w:rsidRDefault="00795B19">
      <w:pPr>
        <w:pStyle w:val="CompanyName"/>
      </w:pPr>
    </w:p>
    <w:p w:rsidR="00795B19" w:rsidRDefault="00795B19">
      <w:pPr>
        <w:pStyle w:val="CompanyName"/>
      </w:pPr>
    </w:p>
    <w:p w:rsidR="005F6105" w:rsidRDefault="00795B19">
      <w:pPr>
        <w:pStyle w:val="CompanyName"/>
      </w:pPr>
      <w:r>
        <w:t>Spokane club childcare</w:t>
      </w:r>
    </w:p>
    <w:p w:rsidR="005F6105" w:rsidRPr="00D44577" w:rsidRDefault="00E1170B" w:rsidP="00D44577">
      <w:pPr>
        <w:pStyle w:val="TitleCover"/>
        <w:jc w:val="center"/>
        <w:rPr>
          <w:spacing w:val="-180"/>
        </w:rPr>
        <w:sectPr w:rsidR="005F6105" w:rsidRPr="00D44577" w:rsidSect="007A3843">
          <w:footerReference w:type="default" r:id="rId8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  <w:r>
        <w:rPr>
          <w:spacing w:val="-180"/>
        </w:rPr>
        <w:t>User</w:t>
      </w:r>
      <w:r w:rsidR="00D44577">
        <w:rPr>
          <w:spacing w:val="-180"/>
        </w:rPr>
        <w:t xml:space="preserve"> </w:t>
      </w:r>
      <w:r w:rsidR="00795B19">
        <w:rPr>
          <w:spacing w:val="-140"/>
        </w:rPr>
        <w:t>Manual</w:t>
      </w:r>
    </w:p>
    <w:p w:rsidR="005F6105" w:rsidRDefault="00795B19">
      <w:pPr>
        <w:pStyle w:val="Subtitle"/>
      </w:pPr>
      <w:r>
        <w:lastRenderedPageBreak/>
        <w:t>spokane club childcare</w:t>
      </w:r>
    </w:p>
    <w:p w:rsidR="005F6105" w:rsidRDefault="00E1170B">
      <w:pPr>
        <w:pStyle w:val="Title"/>
      </w:pPr>
      <w:r>
        <w:t>User</w:t>
      </w:r>
      <w:r w:rsidR="00795B19">
        <w:t xml:space="preserve"> Manual</w:t>
      </w:r>
    </w:p>
    <w:p w:rsidR="005F6105" w:rsidRDefault="00BB3A75">
      <w:pPr>
        <w:pStyle w:val="ReturnAddress"/>
      </w:pPr>
      <w:r>
        <w:t>1002 W. Riverside</w:t>
      </w:r>
    </w:p>
    <w:p w:rsidR="00B41464" w:rsidRDefault="00B41464">
      <w:pPr>
        <w:pStyle w:val="ReturnAddress"/>
      </w:pPr>
      <w:smartTag w:uri="urn:schemas-microsoft-com:office:smarttags" w:element="City">
        <w:r>
          <w:t>Spokane</w:t>
        </w:r>
      </w:smartTag>
      <w:r>
        <w:t xml:space="preserve">, </w:t>
      </w:r>
      <w:smartTag w:uri="urn:schemas-microsoft-com:office:smarttags" w:element="State">
        <w:r>
          <w:t>WA</w:t>
        </w:r>
      </w:smartTag>
      <w:r>
        <w:t xml:space="preserve">  </w:t>
      </w:r>
    </w:p>
    <w:p w:rsidR="005F6105" w:rsidRDefault="005F6105">
      <w:pPr>
        <w:pStyle w:val="ReturnAddress"/>
        <w:rPr>
          <w:spacing w:val="0"/>
        </w:rPr>
      </w:pPr>
      <w:r>
        <w:t xml:space="preserve">Phone </w:t>
      </w:r>
      <w:r w:rsidR="00BB3A75">
        <w:t>509.838.8511</w:t>
      </w:r>
      <w:r>
        <w:t xml:space="preserve"> </w:t>
      </w:r>
    </w:p>
    <w:p w:rsidR="005F6105" w:rsidRDefault="005F6105"/>
    <w:p w:rsidR="005F6105" w:rsidRDefault="005F6105">
      <w:pPr>
        <w:sectPr w:rsidR="005F6105" w:rsidSect="007A3843">
          <w:footerReference w:type="first" r:id="rId9"/>
          <w:pgSz w:w="12240" w:h="15840" w:code="1"/>
          <w:pgMar w:top="1800" w:right="1200" w:bottom="1440" w:left="1200" w:header="960" w:footer="960" w:gutter="0"/>
          <w:pgNumType w:fmt="lowerRoman" w:start="1"/>
          <w:cols w:space="720"/>
          <w:titlePg/>
        </w:sectPr>
      </w:pPr>
    </w:p>
    <w:p w:rsidR="005F6105" w:rsidRDefault="005F6105">
      <w:pPr>
        <w:pStyle w:val="SectionLabel"/>
        <w:sectPr w:rsidR="005F6105" w:rsidSect="007A3843">
          <w:headerReference w:type="default" r:id="rId10"/>
          <w:footerReference w:type="default" r:id="rId11"/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  <w:r>
        <w:rPr>
          <w:spacing w:val="-100"/>
        </w:rPr>
        <w:lastRenderedPageBreak/>
        <w:t>T</w:t>
      </w:r>
      <w:r>
        <w:t>able of Contents</w:t>
      </w:r>
    </w:p>
    <w:p w:rsidR="004265DB" w:rsidRDefault="00E3320F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r>
        <w:rPr>
          <w:kern w:val="28"/>
        </w:rPr>
        <w:lastRenderedPageBreak/>
        <w:fldChar w:fldCharType="begin"/>
      </w:r>
      <w:r w:rsidR="002D4C6B">
        <w:rPr>
          <w:kern w:val="28"/>
        </w:rPr>
        <w:instrText xml:space="preserve"> TOC \o "1-3" \h \z \t "Chapter Title,1" </w:instrText>
      </w:r>
      <w:r>
        <w:rPr>
          <w:kern w:val="28"/>
        </w:rPr>
        <w:fldChar w:fldCharType="separate"/>
      </w:r>
      <w:hyperlink w:anchor="_Toc36022999" w:history="1">
        <w:r w:rsidR="00BB3A75">
          <w:rPr>
            <w:rStyle w:val="Hyperlink"/>
            <w:noProof/>
          </w:rPr>
          <w:t>About This</w:t>
        </w:r>
        <w:r w:rsidR="004265DB" w:rsidRPr="00594086">
          <w:rPr>
            <w:rStyle w:val="Hyperlink"/>
            <w:noProof/>
          </w:rPr>
          <w:t xml:space="preserve"> Manual</w:t>
        </w:r>
        <w:r w:rsidR="004265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5B1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E3320F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0" w:history="1">
        <w:r w:rsidR="00A700DD">
          <w:rPr>
            <w:rStyle w:val="Hyperlink"/>
            <w:noProof/>
          </w:rPr>
          <w:t>Getting Started</w:t>
        </w:r>
        <w:r w:rsidR="004265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5B1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E3320F">
      <w:pPr>
        <w:pStyle w:val="TOC2"/>
        <w:rPr>
          <w:rStyle w:val="Hyperlink"/>
          <w:noProof/>
        </w:rPr>
      </w:pPr>
      <w:hyperlink w:anchor="_Toc36023001" w:history="1">
        <w:r w:rsidR="00A700DD">
          <w:rPr>
            <w:rStyle w:val="Hyperlink"/>
            <w:noProof/>
          </w:rPr>
          <w:t>Installation</w:t>
        </w:r>
        <w:r w:rsidR="004265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5B1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3A75" w:rsidRDefault="00E3320F" w:rsidP="00BB3A75">
      <w:pPr>
        <w:pStyle w:val="TOC2"/>
        <w:rPr>
          <w:rStyle w:val="Hyperlink"/>
          <w:noProof/>
        </w:rPr>
      </w:pPr>
      <w:hyperlink w:anchor="_Toc36023001" w:history="1">
        <w:r w:rsidR="00A700DD">
          <w:rPr>
            <w:rStyle w:val="Hyperlink"/>
            <w:noProof/>
          </w:rPr>
          <w:t>Initial Administrative Setup</w:t>
        </w:r>
        <w:r w:rsidR="00BB3A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A75"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A7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3A75" w:rsidRDefault="00E3320F" w:rsidP="00BB3A75">
      <w:pPr>
        <w:pStyle w:val="TOC2"/>
      </w:pPr>
      <w:hyperlink w:anchor="_Toc36023001" w:history="1">
        <w:r w:rsidR="00A700DD">
          <w:rPr>
            <w:rStyle w:val="Hyperlink"/>
            <w:noProof/>
          </w:rPr>
          <w:t>Where to Place Pictures</w:t>
        </w:r>
        <w:r w:rsidR="00BB3A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3A75"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3A7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00DD" w:rsidRDefault="00E3320F" w:rsidP="00A700DD">
      <w:pPr>
        <w:pStyle w:val="TOC1"/>
        <w:tabs>
          <w:tab w:val="right" w:leader="dot" w:pos="7910"/>
        </w:tabs>
      </w:pPr>
      <w:hyperlink w:anchor="_Toc36023003" w:history="1">
        <w:r w:rsidR="00A700DD">
          <w:rPr>
            <w:rStyle w:val="Hyperlink"/>
            <w:noProof/>
          </w:rPr>
          <w:t>How to Change Settings</w:t>
        </w:r>
        <w:r w:rsidR="00A700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0DD">
          <w:rPr>
            <w:noProof/>
            <w:webHidden/>
          </w:rPr>
          <w:instrText xml:space="preserve"> PAGEREF _Toc36023003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0D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00DD" w:rsidRPr="00A700DD" w:rsidRDefault="00E3320F" w:rsidP="00A700DD">
      <w:pPr>
        <w:pStyle w:val="TOC2"/>
        <w:rPr>
          <w:rStyle w:val="Hyperlink"/>
          <w:noProof/>
        </w:rPr>
      </w:pPr>
      <w:hyperlink w:anchor="_Toc36023001" w:history="1">
        <w:r w:rsidR="00A700DD">
          <w:rPr>
            <w:rStyle w:val="Hyperlink"/>
            <w:noProof/>
          </w:rPr>
          <w:t>Steps</w:t>
        </w:r>
        <w:r w:rsidR="00A700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0DD"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0D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E3320F">
      <w:pPr>
        <w:pStyle w:val="TOC1"/>
        <w:tabs>
          <w:tab w:val="right" w:leader="dot" w:pos="7910"/>
        </w:tabs>
      </w:pPr>
      <w:hyperlink w:anchor="_Toc36023003" w:history="1">
        <w:r w:rsidR="00A700DD">
          <w:rPr>
            <w:rStyle w:val="Hyperlink"/>
            <w:noProof/>
          </w:rPr>
          <w:t>Adding a</w:t>
        </w:r>
        <w:r w:rsidR="008E3660">
          <w:rPr>
            <w:rStyle w:val="Hyperlink"/>
            <w:noProof/>
          </w:rPr>
          <w:t>nd Editing a</w:t>
        </w:r>
        <w:r w:rsidR="00A700DD">
          <w:rPr>
            <w:rStyle w:val="Hyperlink"/>
            <w:noProof/>
          </w:rPr>
          <w:t xml:space="preserve"> Guardain</w:t>
        </w:r>
        <w:r w:rsidR="004265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5B1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00DD" w:rsidRPr="00A700DD" w:rsidRDefault="00E3320F" w:rsidP="00A700DD">
      <w:pPr>
        <w:pStyle w:val="TOC2"/>
        <w:rPr>
          <w:noProof/>
          <w:color w:val="0000FF"/>
          <w:u w:val="single"/>
        </w:rPr>
      </w:pPr>
      <w:hyperlink w:anchor="_Toc36023001" w:history="1">
        <w:r w:rsidR="00A700DD">
          <w:rPr>
            <w:rStyle w:val="Hyperlink"/>
            <w:noProof/>
          </w:rPr>
          <w:t>Steps</w:t>
        </w:r>
        <w:r w:rsidR="00A700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0DD"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0D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00DD" w:rsidRDefault="00E3320F">
      <w:pPr>
        <w:pStyle w:val="TOC1"/>
        <w:tabs>
          <w:tab w:val="right" w:leader="dot" w:pos="7910"/>
        </w:tabs>
      </w:pPr>
      <w:hyperlink w:anchor="_Toc36023003" w:history="1">
        <w:r w:rsidR="00A700DD">
          <w:rPr>
            <w:rStyle w:val="Hyperlink"/>
            <w:noProof/>
          </w:rPr>
          <w:t>Adding</w:t>
        </w:r>
        <w:r w:rsidR="008E3660">
          <w:rPr>
            <w:rStyle w:val="Hyperlink"/>
            <w:noProof/>
          </w:rPr>
          <w:t xml:space="preserve"> and Editing a </w:t>
        </w:r>
        <w:r w:rsidR="00A700DD">
          <w:rPr>
            <w:rStyle w:val="Hyperlink"/>
            <w:noProof/>
          </w:rPr>
          <w:t>Child</w:t>
        </w:r>
        <w:r w:rsidR="00A700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0DD">
          <w:rPr>
            <w:noProof/>
            <w:webHidden/>
          </w:rPr>
          <w:instrText xml:space="preserve"> PAGEREF _Toc36023003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0D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00DD" w:rsidRPr="00A700DD" w:rsidRDefault="00E3320F" w:rsidP="00A700DD">
      <w:pPr>
        <w:pStyle w:val="TOC2"/>
        <w:rPr>
          <w:noProof/>
          <w:color w:val="0000FF"/>
          <w:u w:val="single"/>
        </w:rPr>
      </w:pPr>
      <w:hyperlink w:anchor="_Toc36023001" w:history="1">
        <w:r w:rsidR="00A700DD">
          <w:rPr>
            <w:rStyle w:val="Hyperlink"/>
            <w:noProof/>
          </w:rPr>
          <w:t>Steps</w:t>
        </w:r>
        <w:r w:rsidR="00A700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0DD"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0D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00DD" w:rsidRDefault="00E3320F" w:rsidP="00A700DD">
      <w:pPr>
        <w:pStyle w:val="TOC1"/>
        <w:tabs>
          <w:tab w:val="right" w:leader="dot" w:pos="7910"/>
        </w:tabs>
      </w:pPr>
      <w:hyperlink w:anchor="_Toc36023003" w:history="1">
        <w:r w:rsidR="00A700DD">
          <w:rPr>
            <w:rStyle w:val="Hyperlink"/>
            <w:noProof/>
          </w:rPr>
          <w:t>Adding and Editing Events</w:t>
        </w:r>
        <w:r w:rsidR="00A700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0DD">
          <w:rPr>
            <w:noProof/>
            <w:webHidden/>
          </w:rPr>
          <w:instrText xml:space="preserve"> PAGEREF _Toc36023003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0D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00DD" w:rsidRPr="00A700DD" w:rsidRDefault="00E3320F" w:rsidP="00A700DD">
      <w:pPr>
        <w:pStyle w:val="TOC2"/>
        <w:rPr>
          <w:noProof/>
          <w:color w:val="0000FF"/>
          <w:u w:val="single"/>
        </w:rPr>
      </w:pPr>
      <w:hyperlink w:anchor="_Toc36023001" w:history="1">
        <w:r w:rsidR="00A700DD">
          <w:rPr>
            <w:rStyle w:val="Hyperlink"/>
            <w:noProof/>
          </w:rPr>
          <w:t>Steps</w:t>
        </w:r>
        <w:r w:rsidR="00A700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0DD"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0D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00DD" w:rsidRDefault="00E3320F" w:rsidP="00A700DD">
      <w:pPr>
        <w:pStyle w:val="TOC1"/>
        <w:tabs>
          <w:tab w:val="right" w:leader="dot" w:pos="7910"/>
        </w:tabs>
      </w:pPr>
      <w:hyperlink w:anchor="_Toc36023003" w:history="1">
        <w:r w:rsidR="00A700DD">
          <w:rPr>
            <w:rStyle w:val="Hyperlink"/>
            <w:noProof/>
          </w:rPr>
          <w:t>Adding and Editing Transactions</w:t>
        </w:r>
        <w:r w:rsidR="00A700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0DD">
          <w:rPr>
            <w:noProof/>
            <w:webHidden/>
          </w:rPr>
          <w:instrText xml:space="preserve"> PAGEREF _Toc36023003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0D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00DD" w:rsidRDefault="00E3320F" w:rsidP="00A700DD">
      <w:pPr>
        <w:pStyle w:val="TOC2"/>
      </w:pPr>
      <w:hyperlink w:anchor="_Toc36023001" w:history="1">
        <w:r w:rsidR="00A700DD">
          <w:rPr>
            <w:rStyle w:val="Hyperlink"/>
            <w:noProof/>
          </w:rPr>
          <w:t>Steps</w:t>
        </w:r>
        <w:r w:rsidR="00A700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00DD"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0D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3660" w:rsidRDefault="00E3320F" w:rsidP="008E3660">
      <w:pPr>
        <w:pStyle w:val="TOC1"/>
        <w:tabs>
          <w:tab w:val="right" w:leader="dot" w:pos="7910"/>
        </w:tabs>
      </w:pPr>
      <w:hyperlink w:anchor="_Toc36023003" w:history="1">
        <w:r w:rsidR="008E3660">
          <w:rPr>
            <w:rStyle w:val="Hyperlink"/>
            <w:noProof/>
          </w:rPr>
          <w:t>Printing Business Reports</w:t>
        </w:r>
        <w:r w:rsidR="008E36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3660">
          <w:rPr>
            <w:noProof/>
            <w:webHidden/>
          </w:rPr>
          <w:instrText xml:space="preserve"> PAGEREF _Toc36023003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66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3660" w:rsidRPr="00A700DD" w:rsidRDefault="00E3320F" w:rsidP="008E3660">
      <w:pPr>
        <w:pStyle w:val="TOC2"/>
        <w:rPr>
          <w:noProof/>
          <w:color w:val="0000FF"/>
          <w:u w:val="single"/>
        </w:rPr>
      </w:pPr>
      <w:hyperlink w:anchor="_Toc36023001" w:history="1">
        <w:r w:rsidR="008E3660">
          <w:rPr>
            <w:rStyle w:val="Hyperlink"/>
            <w:noProof/>
          </w:rPr>
          <w:t>Steps</w:t>
        </w:r>
        <w:r w:rsidR="008E36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3660"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66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3660" w:rsidRDefault="00E3320F" w:rsidP="008E3660">
      <w:pPr>
        <w:pStyle w:val="TOC1"/>
        <w:tabs>
          <w:tab w:val="right" w:leader="dot" w:pos="7910"/>
        </w:tabs>
      </w:pPr>
      <w:hyperlink w:anchor="_Toc36023003" w:history="1">
        <w:r w:rsidR="008E3660">
          <w:rPr>
            <w:rStyle w:val="Hyperlink"/>
            <w:noProof/>
          </w:rPr>
          <w:t>Printing Guardian Reports</w:t>
        </w:r>
        <w:r w:rsidR="008E36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3660">
          <w:rPr>
            <w:noProof/>
            <w:webHidden/>
          </w:rPr>
          <w:instrText xml:space="preserve"> PAGEREF _Toc36023003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66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700DD" w:rsidRDefault="00E3320F" w:rsidP="008E3660">
      <w:pPr>
        <w:pStyle w:val="TOC2"/>
      </w:pPr>
      <w:hyperlink w:anchor="_Toc36023001" w:history="1">
        <w:r w:rsidR="008E3660">
          <w:rPr>
            <w:rStyle w:val="Hyperlink"/>
            <w:noProof/>
          </w:rPr>
          <w:t>Steps</w:t>
        </w:r>
        <w:r w:rsidR="008E36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3660"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366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C7D85" w:rsidRDefault="00E3320F" w:rsidP="007C7D85">
      <w:pPr>
        <w:pStyle w:val="TOC1"/>
        <w:tabs>
          <w:tab w:val="right" w:leader="dot" w:pos="7910"/>
        </w:tabs>
      </w:pPr>
      <w:hyperlink w:anchor="_Toc36023003" w:history="1">
        <w:r w:rsidR="007C7D85">
          <w:rPr>
            <w:rStyle w:val="Hyperlink"/>
            <w:noProof/>
          </w:rPr>
          <w:t>Database Backup and Re-Installation</w:t>
        </w:r>
        <w:r w:rsidR="007C7D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7D85">
          <w:rPr>
            <w:noProof/>
            <w:webHidden/>
          </w:rPr>
          <w:instrText xml:space="preserve"> PAGEREF _Toc36023003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D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C7D85" w:rsidRDefault="00E3320F" w:rsidP="008E3660">
      <w:pPr>
        <w:pStyle w:val="TOC2"/>
      </w:pPr>
      <w:hyperlink w:anchor="_Toc36023001" w:history="1">
        <w:r w:rsidR="007C7D85">
          <w:rPr>
            <w:rStyle w:val="Hyperlink"/>
            <w:noProof/>
          </w:rPr>
          <w:t>Steps</w:t>
        </w:r>
        <w:r w:rsidR="007C7D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7D85"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D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64E01" w:rsidRDefault="00F64E01" w:rsidP="00F64E01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00" w:history="1">
        <w:r>
          <w:rPr>
            <w:rStyle w:val="Hyperlink"/>
            <w:noProof/>
          </w:rPr>
          <w:t>How Check Children In and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64E01" w:rsidRDefault="00F64E01" w:rsidP="00F64E01">
      <w:pPr>
        <w:pStyle w:val="TOC2"/>
        <w:rPr>
          <w:rStyle w:val="Hyperlink"/>
          <w:noProof/>
        </w:rPr>
      </w:pPr>
      <w:hyperlink w:anchor="_Toc36023001" w:history="1">
        <w:r>
          <w:rPr>
            <w:rStyle w:val="Hyperlink"/>
            <w:noProof/>
          </w:rPr>
          <w:t>Logging in as a Guardian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64E01" w:rsidRDefault="00F64E01" w:rsidP="00F64E01">
      <w:pPr>
        <w:pStyle w:val="TOC2"/>
        <w:rPr>
          <w:rStyle w:val="Hyperlink"/>
          <w:noProof/>
        </w:rPr>
      </w:pPr>
      <w:hyperlink w:anchor="_Toc36023001" w:history="1">
        <w:r>
          <w:rPr>
            <w:rStyle w:val="Hyperlink"/>
            <w:noProof/>
          </w:rPr>
          <w:t>Selecting Childcare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64E01" w:rsidRDefault="00F64E01" w:rsidP="00F64E01">
      <w:pPr>
        <w:pStyle w:val="TOC2"/>
        <w:rPr>
          <w:rStyle w:val="Hyperlink"/>
          <w:noProof/>
        </w:rPr>
      </w:pPr>
      <w:hyperlink w:anchor="_Toc36023001" w:history="1">
        <w:r>
          <w:rPr>
            <w:rStyle w:val="Hyperlink"/>
            <w:noProof/>
          </w:rPr>
          <w:t>Checking a Child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64E01" w:rsidRPr="007C7D85" w:rsidRDefault="00F64E01" w:rsidP="008E3660">
      <w:pPr>
        <w:pStyle w:val="TOC2"/>
        <w:rPr>
          <w:noProof/>
          <w:color w:val="0000FF"/>
          <w:u w:val="single"/>
        </w:rPr>
      </w:pPr>
      <w:hyperlink w:anchor="_Toc36023001" w:history="1">
        <w:r>
          <w:rPr>
            <w:rStyle w:val="Hyperlink"/>
            <w:noProof/>
          </w:rPr>
          <w:t>Checking a Child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C7D85" w:rsidRDefault="00E3320F" w:rsidP="007C7D85">
      <w:pPr>
        <w:pStyle w:val="TOC1"/>
        <w:tabs>
          <w:tab w:val="right" w:leader="dot" w:pos="7910"/>
        </w:tabs>
      </w:pPr>
      <w:hyperlink w:anchor="_Toc36023003" w:history="1">
        <w:r w:rsidR="007C7D85">
          <w:rPr>
            <w:rStyle w:val="Hyperlink"/>
            <w:noProof/>
          </w:rPr>
          <w:t>General Information</w:t>
        </w:r>
        <w:r w:rsidR="007C7D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7D85">
          <w:rPr>
            <w:noProof/>
            <w:webHidden/>
          </w:rPr>
          <w:instrText xml:space="preserve"> PAGEREF _Toc36023003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D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C7D85" w:rsidRPr="008E3660" w:rsidRDefault="00E3320F" w:rsidP="008E3660">
      <w:pPr>
        <w:pStyle w:val="TOC2"/>
        <w:rPr>
          <w:noProof/>
          <w:color w:val="0000FF"/>
          <w:u w:val="single"/>
        </w:rPr>
      </w:pPr>
      <w:hyperlink w:anchor="_Toc36023001" w:history="1">
        <w:r w:rsidR="007C7D85">
          <w:rPr>
            <w:rStyle w:val="Hyperlink"/>
            <w:noProof/>
          </w:rPr>
          <w:t>What to Do If Something Goes Wrong</w:t>
        </w:r>
        <w:r w:rsidR="007C7D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7D85">
          <w:rPr>
            <w:noProof/>
            <w:webHidden/>
          </w:rPr>
          <w:instrText xml:space="preserve"> PAGEREF _Toc36023001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7D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265DB" w:rsidRDefault="00E3320F">
      <w:pPr>
        <w:pStyle w:val="TOC1"/>
        <w:tabs>
          <w:tab w:val="right" w:leader="dot" w:pos="7910"/>
        </w:tabs>
        <w:rPr>
          <w:rFonts w:ascii="Times New Roman" w:hAnsi="Times New Roman"/>
          <w:noProof/>
          <w:sz w:val="24"/>
          <w:szCs w:val="24"/>
        </w:rPr>
      </w:pPr>
      <w:hyperlink w:anchor="_Toc36023011" w:history="1">
        <w:r w:rsidR="004265DB" w:rsidRPr="00594086">
          <w:rPr>
            <w:rStyle w:val="Hyperlink"/>
            <w:noProof/>
          </w:rPr>
          <w:t>Index</w:t>
        </w:r>
        <w:r w:rsidR="004265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65DB">
          <w:rPr>
            <w:noProof/>
            <w:webHidden/>
          </w:rPr>
          <w:instrText xml:space="preserve"> PAGEREF _Toc36023011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5B1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6105" w:rsidRPr="003D2659" w:rsidRDefault="00E3320F" w:rsidP="003D2659">
      <w:pPr>
        <w:pStyle w:val="TOCBase"/>
        <w:rPr>
          <w:kern w:val="28"/>
        </w:rPr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>
        <w:rPr>
          <w:kern w:val="28"/>
          <w:sz w:val="28"/>
        </w:rPr>
        <w:fldChar w:fldCharType="end"/>
      </w:r>
    </w:p>
    <w:p w:rsidR="005F6105" w:rsidRDefault="005F6105">
      <w:pPr>
        <w:sectPr w:rsidR="005F6105" w:rsidSect="007A3843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5F6105" w:rsidRDefault="00AB5602" w:rsidP="002D0468">
      <w:pPr>
        <w:pStyle w:val="ChapterTitle"/>
        <w:spacing w:before="240" w:after="240"/>
      </w:pPr>
      <w:r>
        <w:lastRenderedPageBreak/>
        <w:t>About This Manual</w:t>
      </w:r>
    </w:p>
    <w:p w:rsidR="005F6105" w:rsidRDefault="00AB5602" w:rsidP="002D0468">
      <w:pPr>
        <w:pStyle w:val="BodyTextKeep"/>
        <w:spacing w:before="240"/>
      </w:pPr>
      <w:r>
        <w:t>Sample Text</w:t>
      </w:r>
    </w:p>
    <w:p w:rsidR="005F6105" w:rsidRPr="002D0468" w:rsidRDefault="00A67576" w:rsidP="002D0468">
      <w:pPr>
        <w:pStyle w:val="Heading1"/>
        <w:spacing w:after="240"/>
        <w:rPr>
          <w:sz w:val="44"/>
          <w:szCs w:val="44"/>
        </w:rPr>
      </w:pPr>
      <w:r>
        <w:rPr>
          <w:sz w:val="44"/>
          <w:szCs w:val="44"/>
        </w:rPr>
        <w:t>Getting Started</w:t>
      </w:r>
    </w:p>
    <w:p w:rsidR="002D0468" w:rsidRPr="002D0468" w:rsidRDefault="00A67576" w:rsidP="002D0468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Installation</w:t>
      </w:r>
    </w:p>
    <w:p w:rsidR="005F6105" w:rsidRDefault="002D0468" w:rsidP="002D0468">
      <w:pPr>
        <w:pStyle w:val="BodyText"/>
        <w:spacing w:before="240"/>
      </w:pPr>
      <w:r>
        <w:tab/>
        <w:t>Sample Text</w:t>
      </w:r>
    </w:p>
    <w:p w:rsidR="007D3C56" w:rsidRPr="002D0468" w:rsidRDefault="00A67576" w:rsidP="007D3C56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Initial Administrative Setup</w:t>
      </w:r>
    </w:p>
    <w:p w:rsidR="007D3C56" w:rsidRDefault="007D3C56" w:rsidP="007D3C56">
      <w:pPr>
        <w:pStyle w:val="BodyText"/>
        <w:spacing w:before="240"/>
      </w:pPr>
      <w:r>
        <w:tab/>
        <w:t>Sample Text</w:t>
      </w:r>
    </w:p>
    <w:p w:rsidR="007D3C56" w:rsidRPr="002D0468" w:rsidRDefault="00A67576" w:rsidP="007D3C56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Where to Place Pictures</w:t>
      </w:r>
    </w:p>
    <w:p w:rsidR="007D3C56" w:rsidRDefault="007D3C56" w:rsidP="007D3C56">
      <w:pPr>
        <w:pStyle w:val="BodyText"/>
        <w:spacing w:before="240"/>
      </w:pPr>
      <w:r>
        <w:tab/>
        <w:t>Sample Text</w:t>
      </w:r>
    </w:p>
    <w:p w:rsidR="00AF217B" w:rsidRPr="002D0468" w:rsidRDefault="00AF217B" w:rsidP="00AF217B">
      <w:pPr>
        <w:pStyle w:val="Heading1"/>
        <w:spacing w:after="240"/>
        <w:rPr>
          <w:sz w:val="44"/>
          <w:szCs w:val="44"/>
        </w:rPr>
      </w:pPr>
      <w:r>
        <w:rPr>
          <w:sz w:val="44"/>
          <w:szCs w:val="44"/>
        </w:rPr>
        <w:t>How to Change Settings</w:t>
      </w:r>
    </w:p>
    <w:p w:rsidR="00AF217B" w:rsidRPr="002D0468" w:rsidRDefault="00AF217B" w:rsidP="00AF217B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Steps</w:t>
      </w:r>
    </w:p>
    <w:p w:rsidR="00AF217B" w:rsidRDefault="00AF217B" w:rsidP="007D3C56">
      <w:pPr>
        <w:pStyle w:val="BodyText"/>
        <w:spacing w:before="240"/>
      </w:pPr>
      <w:r>
        <w:tab/>
        <w:t>Sample Text</w:t>
      </w:r>
    </w:p>
    <w:p w:rsidR="00B17C43" w:rsidRPr="002D0468" w:rsidRDefault="00B17C43" w:rsidP="00B17C43">
      <w:pPr>
        <w:pStyle w:val="Heading1"/>
        <w:spacing w:after="240"/>
        <w:rPr>
          <w:sz w:val="44"/>
          <w:szCs w:val="44"/>
        </w:rPr>
      </w:pPr>
      <w:r>
        <w:rPr>
          <w:sz w:val="44"/>
          <w:szCs w:val="44"/>
        </w:rPr>
        <w:t>Adding and Editing a Guardian</w:t>
      </w:r>
    </w:p>
    <w:p w:rsidR="00B17C43" w:rsidRPr="002D0468" w:rsidRDefault="00B17C43" w:rsidP="00B17C43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Steps</w:t>
      </w:r>
    </w:p>
    <w:p w:rsidR="00B17C43" w:rsidRDefault="00B17C43" w:rsidP="007D3C56">
      <w:pPr>
        <w:pStyle w:val="BodyText"/>
        <w:spacing w:before="240"/>
      </w:pPr>
      <w:r>
        <w:tab/>
        <w:t>Sample Text</w:t>
      </w:r>
    </w:p>
    <w:p w:rsidR="00B17C43" w:rsidRPr="002D0468" w:rsidRDefault="00B17C43" w:rsidP="00B17C43">
      <w:pPr>
        <w:pStyle w:val="Heading1"/>
        <w:spacing w:after="240"/>
        <w:rPr>
          <w:sz w:val="44"/>
          <w:szCs w:val="44"/>
        </w:rPr>
      </w:pPr>
      <w:r>
        <w:rPr>
          <w:sz w:val="44"/>
          <w:szCs w:val="44"/>
        </w:rPr>
        <w:t>Adding and Editing a Child</w:t>
      </w:r>
    </w:p>
    <w:p w:rsidR="00B17C43" w:rsidRPr="002D0468" w:rsidRDefault="00B17C43" w:rsidP="00B17C43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Steps</w:t>
      </w:r>
    </w:p>
    <w:p w:rsidR="00B17C43" w:rsidRDefault="00B17C43" w:rsidP="007D3C56">
      <w:pPr>
        <w:pStyle w:val="BodyText"/>
        <w:spacing w:before="240"/>
      </w:pPr>
      <w:r>
        <w:tab/>
        <w:t>Sample Text</w:t>
      </w:r>
    </w:p>
    <w:p w:rsidR="00B17C43" w:rsidRPr="002D0468" w:rsidRDefault="00B17C43" w:rsidP="00B17C43">
      <w:pPr>
        <w:pStyle w:val="Heading1"/>
        <w:spacing w:after="240"/>
        <w:rPr>
          <w:sz w:val="44"/>
          <w:szCs w:val="44"/>
        </w:rPr>
      </w:pPr>
      <w:r>
        <w:rPr>
          <w:sz w:val="44"/>
          <w:szCs w:val="44"/>
        </w:rPr>
        <w:lastRenderedPageBreak/>
        <w:t>Adding and Editing Events</w:t>
      </w:r>
    </w:p>
    <w:p w:rsidR="00B17C43" w:rsidRPr="002D0468" w:rsidRDefault="00B17C43" w:rsidP="00B17C43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Steps</w:t>
      </w:r>
    </w:p>
    <w:p w:rsidR="00B17C43" w:rsidRDefault="00B17C43" w:rsidP="007D3C56">
      <w:pPr>
        <w:pStyle w:val="BodyText"/>
        <w:spacing w:before="240"/>
      </w:pPr>
      <w:r>
        <w:tab/>
        <w:t>Sample Text</w:t>
      </w:r>
    </w:p>
    <w:p w:rsidR="00B17C43" w:rsidRPr="002D0468" w:rsidRDefault="00B17C43" w:rsidP="00B17C43">
      <w:pPr>
        <w:pStyle w:val="Heading1"/>
        <w:spacing w:after="240"/>
        <w:rPr>
          <w:sz w:val="44"/>
          <w:szCs w:val="44"/>
        </w:rPr>
      </w:pPr>
      <w:r>
        <w:rPr>
          <w:sz w:val="44"/>
          <w:szCs w:val="44"/>
        </w:rPr>
        <w:t>Adding and Editing Transactions</w:t>
      </w:r>
    </w:p>
    <w:p w:rsidR="00B17C43" w:rsidRPr="002D0468" w:rsidRDefault="00B17C43" w:rsidP="00B17C43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Steps</w:t>
      </w:r>
    </w:p>
    <w:p w:rsidR="00B17C43" w:rsidRDefault="00B17C43" w:rsidP="007D3C56">
      <w:pPr>
        <w:pStyle w:val="BodyText"/>
        <w:spacing w:before="240"/>
      </w:pPr>
      <w:r>
        <w:tab/>
        <w:t>Sample Text</w:t>
      </w:r>
    </w:p>
    <w:p w:rsidR="00A473F2" w:rsidRPr="002D0468" w:rsidRDefault="00A473F2" w:rsidP="00A473F2">
      <w:pPr>
        <w:pStyle w:val="Heading1"/>
        <w:spacing w:after="240"/>
        <w:rPr>
          <w:sz w:val="44"/>
          <w:szCs w:val="44"/>
        </w:rPr>
      </w:pPr>
      <w:r>
        <w:rPr>
          <w:sz w:val="44"/>
          <w:szCs w:val="44"/>
        </w:rPr>
        <w:t>Printing Business Reports</w:t>
      </w:r>
    </w:p>
    <w:p w:rsidR="00A473F2" w:rsidRPr="002D0468" w:rsidRDefault="00A473F2" w:rsidP="00A473F2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Steps</w:t>
      </w:r>
    </w:p>
    <w:p w:rsidR="00A473F2" w:rsidRDefault="00A473F2" w:rsidP="007D3C56">
      <w:pPr>
        <w:pStyle w:val="BodyText"/>
        <w:spacing w:before="240"/>
      </w:pPr>
      <w:r>
        <w:tab/>
        <w:t>Sample Text</w:t>
      </w:r>
    </w:p>
    <w:p w:rsidR="00781654" w:rsidRPr="002D0468" w:rsidRDefault="00781654" w:rsidP="00781654">
      <w:pPr>
        <w:pStyle w:val="Heading1"/>
        <w:spacing w:after="240"/>
        <w:rPr>
          <w:sz w:val="44"/>
          <w:szCs w:val="44"/>
        </w:rPr>
      </w:pPr>
      <w:r>
        <w:rPr>
          <w:sz w:val="44"/>
          <w:szCs w:val="44"/>
        </w:rPr>
        <w:t>Printing Guardian Reports</w:t>
      </w:r>
    </w:p>
    <w:p w:rsidR="00781654" w:rsidRPr="002D0468" w:rsidRDefault="00781654" w:rsidP="00781654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Steps</w:t>
      </w:r>
    </w:p>
    <w:p w:rsidR="00781654" w:rsidRDefault="00781654" w:rsidP="007D3C56">
      <w:pPr>
        <w:pStyle w:val="BodyText"/>
        <w:spacing w:before="240"/>
      </w:pPr>
      <w:r>
        <w:tab/>
        <w:t>Sample Text</w:t>
      </w:r>
    </w:p>
    <w:p w:rsidR="00A41CC2" w:rsidRPr="002D0468" w:rsidRDefault="00A41CC2" w:rsidP="00A41CC2">
      <w:pPr>
        <w:pStyle w:val="Heading1"/>
        <w:spacing w:after="240"/>
        <w:rPr>
          <w:sz w:val="44"/>
          <w:szCs w:val="44"/>
        </w:rPr>
      </w:pPr>
      <w:r>
        <w:rPr>
          <w:sz w:val="44"/>
          <w:szCs w:val="44"/>
        </w:rPr>
        <w:t>Database Backup and Re-Installation</w:t>
      </w:r>
    </w:p>
    <w:p w:rsidR="00A41CC2" w:rsidRPr="002D0468" w:rsidRDefault="00A41CC2" w:rsidP="00A41CC2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Steps</w:t>
      </w:r>
    </w:p>
    <w:p w:rsidR="00A41CC2" w:rsidRDefault="00A41CC2" w:rsidP="007D3C56">
      <w:pPr>
        <w:pStyle w:val="BodyText"/>
        <w:spacing w:before="240"/>
      </w:pPr>
      <w:r>
        <w:tab/>
        <w:t>Sample Text</w:t>
      </w:r>
    </w:p>
    <w:p w:rsidR="00E1170B" w:rsidRPr="002D0468" w:rsidRDefault="00E1170B" w:rsidP="00E1170B">
      <w:pPr>
        <w:pStyle w:val="Heading1"/>
        <w:spacing w:after="240"/>
        <w:rPr>
          <w:sz w:val="44"/>
          <w:szCs w:val="44"/>
        </w:rPr>
      </w:pPr>
      <w:r>
        <w:rPr>
          <w:sz w:val="44"/>
          <w:szCs w:val="44"/>
        </w:rPr>
        <w:t>How to Check Children In and Out</w:t>
      </w:r>
    </w:p>
    <w:p w:rsidR="00E1170B" w:rsidRPr="002D0468" w:rsidRDefault="00E1170B" w:rsidP="00E1170B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 w:rsidRPr="002D0468">
        <w:rPr>
          <w:sz w:val="24"/>
          <w:szCs w:val="24"/>
        </w:rPr>
        <w:t>Logging in as a Guardian</w:t>
      </w:r>
    </w:p>
    <w:p w:rsidR="00E1170B" w:rsidRDefault="00E1170B" w:rsidP="00E1170B">
      <w:pPr>
        <w:pStyle w:val="BodyText"/>
        <w:spacing w:before="240"/>
      </w:pPr>
      <w:r>
        <w:tab/>
        <w:t>Sample Text</w:t>
      </w:r>
    </w:p>
    <w:p w:rsidR="00E1170B" w:rsidRPr="002D0468" w:rsidRDefault="00E1170B" w:rsidP="00E1170B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Selecting Childcare Options</w:t>
      </w:r>
    </w:p>
    <w:p w:rsidR="00E1170B" w:rsidRDefault="00E1170B" w:rsidP="00E1170B">
      <w:pPr>
        <w:pStyle w:val="BodyText"/>
        <w:spacing w:before="240"/>
      </w:pPr>
      <w:r>
        <w:tab/>
        <w:t>Sample Text</w:t>
      </w:r>
    </w:p>
    <w:p w:rsidR="00E1170B" w:rsidRPr="002D0468" w:rsidRDefault="00E1170B" w:rsidP="00E1170B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Checking a Child In</w:t>
      </w:r>
    </w:p>
    <w:p w:rsidR="00E1170B" w:rsidRDefault="00E1170B" w:rsidP="00E1170B">
      <w:pPr>
        <w:pStyle w:val="BodyText"/>
        <w:spacing w:before="240"/>
      </w:pPr>
      <w:r>
        <w:tab/>
        <w:t>Sample Text</w:t>
      </w:r>
    </w:p>
    <w:p w:rsidR="00E1170B" w:rsidRPr="002D0468" w:rsidRDefault="00E1170B" w:rsidP="00E1170B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Checking a Child Out</w:t>
      </w:r>
    </w:p>
    <w:p w:rsidR="00E1170B" w:rsidRDefault="00E1170B" w:rsidP="007D3C56">
      <w:pPr>
        <w:pStyle w:val="BodyText"/>
        <w:spacing w:before="240"/>
      </w:pPr>
      <w:r>
        <w:tab/>
        <w:t>Sample Text</w:t>
      </w:r>
    </w:p>
    <w:p w:rsidR="007D3C56" w:rsidRPr="002D0468" w:rsidRDefault="00AF217B" w:rsidP="007D3C56">
      <w:pPr>
        <w:pStyle w:val="Heading1"/>
        <w:spacing w:after="240"/>
        <w:rPr>
          <w:sz w:val="44"/>
          <w:szCs w:val="44"/>
        </w:rPr>
      </w:pPr>
      <w:r>
        <w:rPr>
          <w:sz w:val="44"/>
          <w:szCs w:val="44"/>
        </w:rPr>
        <w:t>General Information</w:t>
      </w:r>
    </w:p>
    <w:p w:rsidR="007D3C56" w:rsidRPr="002D0468" w:rsidRDefault="007D3C56" w:rsidP="007D3C56">
      <w:pPr>
        <w:pStyle w:val="Heading2"/>
        <w:numPr>
          <w:ilvl w:val="0"/>
          <w:numId w:val="3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What to Do If Something Goes Wrong</w:t>
      </w:r>
    </w:p>
    <w:p w:rsidR="005F5109" w:rsidRPr="00E1170B" w:rsidRDefault="007D3C56" w:rsidP="00E1170B">
      <w:pPr>
        <w:pStyle w:val="BodyText"/>
        <w:spacing w:before="240"/>
      </w:pPr>
      <w:r>
        <w:tab/>
        <w:t>Sample Text</w:t>
      </w:r>
      <w:bookmarkStart w:id="0" w:name="_Toc35154388"/>
      <w:bookmarkStart w:id="1" w:name="_Toc35154911"/>
      <w:bookmarkStart w:id="2" w:name="_Toc36023011"/>
    </w:p>
    <w:p w:rsidR="00D6516D" w:rsidRPr="007D3C56" w:rsidRDefault="005F6105" w:rsidP="00376BC5">
      <w:pPr>
        <w:pStyle w:val="Heading1"/>
        <w:spacing w:after="240"/>
        <w:rPr>
          <w:sz w:val="44"/>
          <w:szCs w:val="44"/>
        </w:rPr>
        <w:sectPr w:rsidR="00D6516D" w:rsidRPr="007D3C56" w:rsidSect="00AB5602">
          <w:headerReference w:type="default" r:id="rId16"/>
          <w:footerReference w:type="default" r:id="rId17"/>
          <w:headerReference w:type="first" r:id="rId18"/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218"/>
        </w:sectPr>
      </w:pPr>
      <w:r w:rsidRPr="007D3C56">
        <w:rPr>
          <w:sz w:val="44"/>
          <w:szCs w:val="44"/>
        </w:rPr>
        <w:t>Index</w:t>
      </w:r>
      <w:bookmarkEnd w:id="0"/>
      <w:bookmarkEnd w:id="1"/>
      <w:bookmarkEnd w:id="2"/>
      <w:r w:rsidR="00E3320F" w:rsidRPr="00E3320F">
        <w:rPr>
          <w:sz w:val="44"/>
          <w:szCs w:val="44"/>
        </w:rPr>
        <w:fldChar w:fldCharType="begin"/>
      </w:r>
      <w:r w:rsidR="00977C9A" w:rsidRPr="007D3C56">
        <w:rPr>
          <w:sz w:val="44"/>
          <w:szCs w:val="44"/>
        </w:rPr>
        <w:instrText xml:space="preserve"> INDEX \c "2" \z "1033" </w:instrText>
      </w:r>
      <w:r w:rsidR="00E3320F" w:rsidRPr="00E3320F">
        <w:rPr>
          <w:sz w:val="44"/>
          <w:szCs w:val="44"/>
        </w:rPr>
        <w:fldChar w:fldCharType="separate"/>
      </w:r>
    </w:p>
    <w:p w:rsidR="00D6516D" w:rsidRDefault="00376BC5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lastRenderedPageBreak/>
        <w:t>Sample</w:t>
      </w:r>
      <w:r w:rsidR="00D6516D">
        <w:rPr>
          <w:noProof/>
        </w:rPr>
        <w:t>, 1</w:t>
      </w:r>
    </w:p>
    <w:p w:rsidR="00376BC5" w:rsidRDefault="00376BC5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Text, 1</w:t>
      </w:r>
    </w:p>
    <w:p w:rsidR="00376BC5" w:rsidRDefault="00376BC5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lastRenderedPageBreak/>
        <w:t>Sample,1</w:t>
      </w:r>
    </w:p>
    <w:p w:rsidR="00376BC5" w:rsidRDefault="00376BC5">
      <w:pPr>
        <w:pStyle w:val="Index1"/>
        <w:tabs>
          <w:tab w:val="right" w:leader="dot" w:pos="3475"/>
        </w:tabs>
        <w:rPr>
          <w:noProof/>
        </w:rPr>
      </w:pPr>
      <w:r>
        <w:rPr>
          <w:noProof/>
        </w:rPr>
        <w:t>Text,1</w:t>
      </w:r>
    </w:p>
    <w:p w:rsidR="00D6516D" w:rsidRDefault="00D6516D" w:rsidP="005D168B">
      <w:pPr>
        <w:pStyle w:val="BodyText"/>
        <w:rPr>
          <w:noProof/>
        </w:rPr>
        <w:sectPr w:rsidR="00D6516D" w:rsidSect="007A3843">
          <w:type w:val="continuous"/>
          <w:pgSz w:w="12240" w:h="15840" w:code="1"/>
          <w:pgMar w:top="1800" w:right="1195" w:bottom="1440" w:left="3355" w:header="720" w:footer="720" w:gutter="0"/>
          <w:cols w:num="2" w:space="720"/>
        </w:sectPr>
      </w:pPr>
    </w:p>
    <w:p w:rsidR="005D168B" w:rsidRPr="005D168B" w:rsidRDefault="00E3320F" w:rsidP="005D168B">
      <w:pPr>
        <w:pStyle w:val="BodyText"/>
      </w:pPr>
      <w:r>
        <w:lastRenderedPageBreak/>
        <w:fldChar w:fldCharType="end"/>
      </w:r>
    </w:p>
    <w:sectPr w:rsidR="005D168B" w:rsidRPr="005D168B" w:rsidSect="007A3843">
      <w:type w:val="continuous"/>
      <w:pgSz w:w="12240" w:h="15840" w:code="1"/>
      <w:pgMar w:top="1800" w:right="1195" w:bottom="1440" w:left="3355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EF4" w:rsidRDefault="00461EF4">
      <w:r>
        <w:separator/>
      </w:r>
    </w:p>
  </w:endnote>
  <w:endnote w:type="continuationSeparator" w:id="1">
    <w:p w:rsidR="00461EF4" w:rsidRDefault="00461E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3320F">
    <w:pPr>
      <w:pStyle w:val="Footer"/>
    </w:pPr>
    <w:r>
      <w:rPr>
        <w:rStyle w:val="PageNumber"/>
      </w:rPr>
      <w:fldChar w:fldCharType="begin"/>
    </w:r>
    <w:r w:rsidR="00E16EE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16EE8">
      <w:rPr>
        <w:rStyle w:val="PageNumber"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3320F">
    <w:pPr>
      <w:pStyle w:val="Footer"/>
    </w:pPr>
    <w:r>
      <w:rPr>
        <w:rStyle w:val="PageNumber"/>
      </w:rPr>
      <w:fldChar w:fldCharType="begin"/>
    </w:r>
    <w:r w:rsidR="00E16EE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1170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3320F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16EE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170B">
      <w:rPr>
        <w:rStyle w:val="PageNumber"/>
        <w:noProof/>
      </w:rPr>
      <w:t>2</w:t>
    </w:r>
    <w:r>
      <w:rPr>
        <w:rStyle w:val="PageNumber"/>
      </w:rPr>
      <w:fldChar w:fldCharType="end"/>
    </w:r>
  </w:p>
  <w:p w:rsidR="00E16EE8" w:rsidRDefault="00E16E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EF4" w:rsidRDefault="00461EF4">
      <w:r>
        <w:separator/>
      </w:r>
    </w:p>
  </w:footnote>
  <w:footnote w:type="continuationSeparator" w:id="1">
    <w:p w:rsidR="00461EF4" w:rsidRDefault="00461E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Header"/>
    </w:pPr>
    <w:r>
      <w:t>Design Customization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E16E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6">
    <w:nsid w:val="10E60DFE"/>
    <w:multiLevelType w:val="hybridMultilevel"/>
    <w:tmpl w:val="DDAC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8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9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0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1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2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4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5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7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8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9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0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7"/>
  </w:num>
  <w:num w:numId="8">
    <w:abstractNumId w:val="14"/>
  </w:num>
  <w:num w:numId="9">
    <w:abstractNumId w:val="16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15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2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17"/>
  </w:num>
  <w:num w:numId="19">
    <w:abstractNumId w:val="5"/>
  </w:num>
  <w:num w:numId="20">
    <w:abstractNumId w:val="19"/>
  </w:num>
  <w:num w:numId="21">
    <w:abstractNumId w:val="18"/>
  </w:num>
  <w:num w:numId="22">
    <w:abstractNumId w:val="9"/>
  </w:num>
  <w:num w:numId="23">
    <w:abstractNumId w:val="13"/>
  </w:num>
  <w:num w:numId="2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0"/>
  </w:num>
  <w:num w:numId="29">
    <w:abstractNumId w:val="8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0"/>
  </w:num>
  <w:num w:numId="35">
    <w:abstractNumId w:val="11"/>
  </w:num>
  <w:num w:numId="36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8" w:dllVersion="513" w:checkStyle="1"/>
  <w:attachedTemplate r:id="rId1"/>
  <w:stylePaneFormatFilter w:val="3F01"/>
  <w:defaultTabStop w:val="720"/>
  <w:drawingGridHorizontalSpacing w:val="80"/>
  <w:drawingGridVerticalSpacing w:val="187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3A75"/>
    <w:rsid w:val="0003284F"/>
    <w:rsid w:val="00277B76"/>
    <w:rsid w:val="002D0468"/>
    <w:rsid w:val="002D4C6B"/>
    <w:rsid w:val="0031562B"/>
    <w:rsid w:val="00376BC5"/>
    <w:rsid w:val="003871D2"/>
    <w:rsid w:val="003D2659"/>
    <w:rsid w:val="0040359C"/>
    <w:rsid w:val="004205D9"/>
    <w:rsid w:val="004265DB"/>
    <w:rsid w:val="00461EF4"/>
    <w:rsid w:val="004A4678"/>
    <w:rsid w:val="00597748"/>
    <w:rsid w:val="005A23FC"/>
    <w:rsid w:val="005C03EB"/>
    <w:rsid w:val="005D168B"/>
    <w:rsid w:val="005D26B9"/>
    <w:rsid w:val="005F5109"/>
    <w:rsid w:val="005F6105"/>
    <w:rsid w:val="00634427"/>
    <w:rsid w:val="00684F60"/>
    <w:rsid w:val="007741A8"/>
    <w:rsid w:val="00781654"/>
    <w:rsid w:val="00795B19"/>
    <w:rsid w:val="007A3843"/>
    <w:rsid w:val="007B7080"/>
    <w:rsid w:val="007C5FC5"/>
    <w:rsid w:val="007C7D85"/>
    <w:rsid w:val="007D3C56"/>
    <w:rsid w:val="0084757A"/>
    <w:rsid w:val="008629BC"/>
    <w:rsid w:val="008B6D14"/>
    <w:rsid w:val="008E3660"/>
    <w:rsid w:val="008E4DF6"/>
    <w:rsid w:val="00900148"/>
    <w:rsid w:val="00961301"/>
    <w:rsid w:val="009620D9"/>
    <w:rsid w:val="00977C9A"/>
    <w:rsid w:val="00A14EF4"/>
    <w:rsid w:val="00A27855"/>
    <w:rsid w:val="00A41CC2"/>
    <w:rsid w:val="00A473F2"/>
    <w:rsid w:val="00A67576"/>
    <w:rsid w:val="00A700DD"/>
    <w:rsid w:val="00AB5602"/>
    <w:rsid w:val="00AF217B"/>
    <w:rsid w:val="00AF5B2E"/>
    <w:rsid w:val="00B17C43"/>
    <w:rsid w:val="00B2073A"/>
    <w:rsid w:val="00B41464"/>
    <w:rsid w:val="00B75975"/>
    <w:rsid w:val="00B9112D"/>
    <w:rsid w:val="00BB3A75"/>
    <w:rsid w:val="00C1392C"/>
    <w:rsid w:val="00C31258"/>
    <w:rsid w:val="00CF0D27"/>
    <w:rsid w:val="00D05564"/>
    <w:rsid w:val="00D06749"/>
    <w:rsid w:val="00D20313"/>
    <w:rsid w:val="00D44577"/>
    <w:rsid w:val="00D61364"/>
    <w:rsid w:val="00D6516D"/>
    <w:rsid w:val="00D828CC"/>
    <w:rsid w:val="00DA28BB"/>
    <w:rsid w:val="00DB05AE"/>
    <w:rsid w:val="00E1170B"/>
    <w:rsid w:val="00E16EE8"/>
    <w:rsid w:val="00E3320F"/>
    <w:rsid w:val="00E64DEE"/>
    <w:rsid w:val="00F162D5"/>
    <w:rsid w:val="00F51F36"/>
    <w:rsid w:val="00F64E01"/>
    <w:rsid w:val="00F8730F"/>
    <w:rsid w:val="00FD5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258"/>
    <w:rPr>
      <w:rFonts w:ascii="Garamond" w:hAnsi="Garamond"/>
      <w:sz w:val="16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rsid w:val="00C31258"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rsid w:val="00C31258"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rsid w:val="00C31258"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rsid w:val="00C31258"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rsid w:val="00C31258"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rsid w:val="00C31258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31258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sid w:val="00C31258"/>
    <w:rPr>
      <w:sz w:val="16"/>
    </w:rPr>
  </w:style>
  <w:style w:type="paragraph" w:styleId="CommentText">
    <w:name w:val="annotation text"/>
    <w:basedOn w:val="Normal"/>
    <w:semiHidden/>
    <w:rsid w:val="00C31258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rsid w:val="00C31258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rsid w:val="00C31258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rsid w:val="00C31258"/>
    <w:pPr>
      <w:keepNext/>
    </w:pPr>
  </w:style>
  <w:style w:type="paragraph" w:styleId="Caption">
    <w:name w:val="caption"/>
    <w:basedOn w:val="Normal"/>
    <w:next w:val="BodyText"/>
    <w:qFormat/>
    <w:rsid w:val="00C31258"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rsid w:val="00C31258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rsid w:val="00C31258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rsid w:val="00C31258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sid w:val="00C31258"/>
    <w:rPr>
      <w:rFonts w:ascii="Arial Black" w:hAnsi="Arial Black"/>
      <w:sz w:val="18"/>
    </w:rPr>
  </w:style>
  <w:style w:type="character" w:styleId="EndnoteReference">
    <w:name w:val="endnote reference"/>
    <w:semiHidden/>
    <w:rsid w:val="00C31258"/>
    <w:rPr>
      <w:sz w:val="18"/>
      <w:vertAlign w:val="superscript"/>
    </w:rPr>
  </w:style>
  <w:style w:type="paragraph" w:styleId="EndnoteText">
    <w:name w:val="endnote text"/>
    <w:basedOn w:val="Normal"/>
    <w:semiHidden/>
    <w:rsid w:val="00C31258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rsid w:val="00C31258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sid w:val="00C31258"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rsid w:val="00C31258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rsid w:val="00C31258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rsid w:val="00C31258"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rsid w:val="00C31258"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rsid w:val="00C31258"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rsid w:val="00C31258"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rsid w:val="00C31258"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rsid w:val="00C31258"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rsid w:val="00C31258"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sid w:val="00C31258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rsid w:val="00C31258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rsid w:val="00C31258"/>
    <w:pPr>
      <w:spacing w:after="120"/>
    </w:pPr>
    <w:rPr>
      <w:rFonts w:ascii="Courier New" w:hAnsi="Courier New"/>
    </w:rPr>
  </w:style>
  <w:style w:type="character" w:styleId="PageNumber">
    <w:name w:val="page number"/>
    <w:rsid w:val="00C31258"/>
    <w:rPr>
      <w:b/>
    </w:rPr>
  </w:style>
  <w:style w:type="paragraph" w:customStyle="1" w:styleId="PartLabel">
    <w:name w:val="Part Label"/>
    <w:basedOn w:val="Normal"/>
    <w:next w:val="Normal"/>
    <w:rsid w:val="00C31258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rsid w:val="00C31258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rsid w:val="00C31258"/>
    <w:pPr>
      <w:keepNext/>
    </w:pPr>
  </w:style>
  <w:style w:type="paragraph" w:customStyle="1" w:styleId="ReturnAddress">
    <w:name w:val="Return Address"/>
    <w:basedOn w:val="Normal"/>
    <w:rsid w:val="00C31258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rsid w:val="00C31258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rsid w:val="00C31258"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rsid w:val="00C31258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rsid w:val="00C31258"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rsid w:val="00C31258"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rsid w:val="00C31258"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semiHidden/>
    <w:rsid w:val="00DA28BB"/>
    <w:pPr>
      <w:spacing w:line="320" w:lineRule="atLeast"/>
    </w:pPr>
    <w:rPr>
      <w:rFonts w:ascii="Arial" w:hAnsi="Arial"/>
      <w:sz w:val="28"/>
    </w:rPr>
  </w:style>
  <w:style w:type="paragraph" w:styleId="TOC2">
    <w:name w:val="toc 2"/>
    <w:basedOn w:val="TOC1"/>
    <w:autoRedefine/>
    <w:semiHidden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rsid w:val="00C31258"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rsid w:val="00C31258"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rsid w:val="00C31258"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rsid w:val="00C31258"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rsid w:val="00C31258"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rsid w:val="00C31258"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  <w:rsid w:val="00C31258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rsid w:val="004265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vingStone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Manual.dot</Template>
  <TotalTime>26</TotalTime>
  <Pages>6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LivingStone</dc:creator>
  <cp:lastModifiedBy>Brandon Fowler</cp:lastModifiedBy>
  <cp:revision>14</cp:revision>
  <cp:lastPrinted>2003-03-21T23:17:00Z</cp:lastPrinted>
  <dcterms:created xsi:type="dcterms:W3CDTF">2015-05-12T13:01:00Z</dcterms:created>
  <dcterms:modified xsi:type="dcterms:W3CDTF">2015-05-13T21:21:00Z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