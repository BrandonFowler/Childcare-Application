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19" w:rsidRDefault="00F51F36">
      <w:pPr>
        <w:pStyle w:val="CompanyName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-10160</wp:posOffset>
            </wp:positionV>
            <wp:extent cx="2371725" cy="2371725"/>
            <wp:effectExtent l="19050" t="0" r="9525" b="0"/>
            <wp:wrapNone/>
            <wp:docPr id="2" name="Picture 2" descr="Spokane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okaneClu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B19" w:rsidRDefault="00795B19">
      <w:pPr>
        <w:pStyle w:val="CompanyName"/>
      </w:pPr>
    </w:p>
    <w:p w:rsidR="00795B19" w:rsidRDefault="00795B19">
      <w:pPr>
        <w:pStyle w:val="CompanyName"/>
      </w:pPr>
    </w:p>
    <w:p w:rsidR="00795B19" w:rsidRDefault="00795B19">
      <w:pPr>
        <w:pStyle w:val="CompanyName"/>
      </w:pPr>
    </w:p>
    <w:p w:rsidR="00795B19" w:rsidRDefault="00795B19">
      <w:pPr>
        <w:pStyle w:val="CompanyName"/>
      </w:pPr>
    </w:p>
    <w:p w:rsidR="005F6105" w:rsidRDefault="00795B19">
      <w:pPr>
        <w:pStyle w:val="CompanyName"/>
      </w:pPr>
      <w:r>
        <w:t>Spokane club childcare</w:t>
      </w:r>
    </w:p>
    <w:p w:rsidR="005F6105" w:rsidRPr="00D44577" w:rsidRDefault="00D44577" w:rsidP="00D44577">
      <w:pPr>
        <w:pStyle w:val="TitleCover"/>
        <w:jc w:val="center"/>
        <w:rPr>
          <w:spacing w:val="-180"/>
        </w:rPr>
        <w:sectPr w:rsidR="005F6105" w:rsidRPr="00D44577" w:rsidSect="007A3843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rPr>
          <w:spacing w:val="-180"/>
        </w:rPr>
        <w:t xml:space="preserve">Administrative  </w:t>
      </w:r>
      <w:r w:rsidR="00795B19">
        <w:rPr>
          <w:spacing w:val="-140"/>
        </w:rPr>
        <w:t>Manual</w:t>
      </w:r>
    </w:p>
    <w:p w:rsidR="005F6105" w:rsidRDefault="00795B19">
      <w:pPr>
        <w:pStyle w:val="Subtitle"/>
      </w:pPr>
      <w:r>
        <w:lastRenderedPageBreak/>
        <w:t>spokane club childcare</w:t>
      </w:r>
    </w:p>
    <w:p w:rsidR="005F6105" w:rsidRDefault="00A700DD">
      <w:pPr>
        <w:pStyle w:val="Title"/>
      </w:pPr>
      <w:r>
        <w:t>Administrative</w:t>
      </w:r>
      <w:r w:rsidR="00795B19">
        <w:t xml:space="preserve"> Manual</w:t>
      </w:r>
    </w:p>
    <w:p w:rsidR="005F6105" w:rsidRDefault="00BB3A75">
      <w:pPr>
        <w:pStyle w:val="ReturnAddress"/>
      </w:pPr>
      <w:r>
        <w:t>1002 W. Riverside</w:t>
      </w:r>
    </w:p>
    <w:p w:rsidR="00B41464" w:rsidRDefault="00B41464">
      <w:pPr>
        <w:pStyle w:val="ReturnAddress"/>
      </w:pPr>
      <w:smartTag w:uri="urn:schemas-microsoft-com:office:smarttags" w:element="City">
        <w:r>
          <w:t>Spokane</w:t>
        </w:r>
      </w:smartTag>
      <w:r>
        <w:t xml:space="preserve">, </w:t>
      </w:r>
      <w:smartTag w:uri="urn:schemas-microsoft-com:office:smarttags" w:element="State">
        <w:r>
          <w:t>WA</w:t>
        </w:r>
      </w:smartTag>
      <w:r>
        <w:t xml:space="preserve">  </w:t>
      </w:r>
    </w:p>
    <w:p w:rsidR="005F6105" w:rsidRDefault="005F6105">
      <w:pPr>
        <w:pStyle w:val="ReturnAddress"/>
        <w:rPr>
          <w:spacing w:val="0"/>
        </w:rPr>
      </w:pPr>
      <w:r>
        <w:t xml:space="preserve">Phone </w:t>
      </w:r>
      <w:r w:rsidR="00BB3A75">
        <w:t>509.838.8511</w:t>
      </w:r>
      <w:r>
        <w:t xml:space="preserve"> </w:t>
      </w:r>
    </w:p>
    <w:p w:rsidR="005F6105" w:rsidRDefault="005F6105"/>
    <w:p w:rsidR="005F6105" w:rsidRDefault="005F6105">
      <w:pPr>
        <w:sectPr w:rsidR="005F6105" w:rsidSect="007A3843">
          <w:footerReference w:type="first" r:id="rId9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5F6105" w:rsidRDefault="005F6105">
      <w:pPr>
        <w:pStyle w:val="SectionLabel"/>
        <w:sectPr w:rsidR="005F6105" w:rsidSect="007A3843">
          <w:headerReference w:type="default" r:id="rId10"/>
          <w:footerReference w:type="default" r:id="rId11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>T</w:t>
      </w:r>
      <w:r>
        <w:t>able of Contents</w:t>
      </w:r>
    </w:p>
    <w:p w:rsidR="004265DB" w:rsidRDefault="00F162D5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r>
        <w:rPr>
          <w:kern w:val="28"/>
        </w:rPr>
        <w:lastRenderedPageBreak/>
        <w:fldChar w:fldCharType="begin"/>
      </w:r>
      <w:r w:rsidR="002D4C6B"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36022999" w:history="1">
        <w:r w:rsidR="00BB3A75">
          <w:rPr>
            <w:rStyle w:val="Hyperlink"/>
            <w:noProof/>
          </w:rPr>
          <w:t>About This</w:t>
        </w:r>
        <w:r w:rsidR="004265DB" w:rsidRPr="00594086">
          <w:rPr>
            <w:rStyle w:val="Hyperlink"/>
            <w:noProof/>
          </w:rPr>
          <w:t xml:space="preserve"> Manual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F162D5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0" w:history="1">
        <w:r w:rsidR="00A700DD">
          <w:rPr>
            <w:rStyle w:val="Hyperlink"/>
            <w:noProof/>
          </w:rPr>
          <w:t>Getting Started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F162D5">
      <w:pPr>
        <w:pStyle w:val="TOC2"/>
        <w:rPr>
          <w:rStyle w:val="Hyperlink"/>
          <w:noProof/>
        </w:rPr>
      </w:pPr>
      <w:hyperlink w:anchor="_Toc36023001" w:history="1">
        <w:r w:rsidR="00A700DD">
          <w:rPr>
            <w:rStyle w:val="Hyperlink"/>
            <w:noProof/>
          </w:rPr>
          <w:t>Installation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3A75" w:rsidRDefault="00F162D5" w:rsidP="00BB3A75">
      <w:pPr>
        <w:pStyle w:val="TOC2"/>
        <w:rPr>
          <w:rStyle w:val="Hyperlink"/>
          <w:noProof/>
        </w:rPr>
      </w:pPr>
      <w:hyperlink w:anchor="_Toc36023001" w:history="1">
        <w:r w:rsidR="00A700DD">
          <w:rPr>
            <w:rStyle w:val="Hyperlink"/>
            <w:noProof/>
          </w:rPr>
          <w:t>Initial Administrative Setup</w:t>
        </w:r>
        <w:r w:rsidR="00BB3A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A75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A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3A75" w:rsidRDefault="00F162D5" w:rsidP="00BB3A75">
      <w:pPr>
        <w:pStyle w:val="TOC2"/>
      </w:pPr>
      <w:hyperlink w:anchor="_Toc36023001" w:history="1">
        <w:r w:rsidR="00A700DD">
          <w:rPr>
            <w:rStyle w:val="Hyperlink"/>
            <w:noProof/>
          </w:rPr>
          <w:t>Where to Place Pictures</w:t>
        </w:r>
        <w:r w:rsidR="00BB3A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A75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A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A700DD" w:rsidP="00A700DD">
      <w:pPr>
        <w:pStyle w:val="TOC1"/>
        <w:tabs>
          <w:tab w:val="right" w:leader="dot" w:pos="7910"/>
        </w:tabs>
      </w:pPr>
      <w:hyperlink w:anchor="_Toc36023003" w:history="1">
        <w:r>
          <w:rPr>
            <w:rStyle w:val="Hyperlink"/>
            <w:noProof/>
          </w:rPr>
          <w:t>How to Change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Pr="00A700DD" w:rsidRDefault="00A700DD" w:rsidP="00A700DD">
      <w:pPr>
        <w:pStyle w:val="TOC2"/>
        <w:rPr>
          <w:rStyle w:val="Hyperlink"/>
          <w:noProof/>
        </w:rPr>
      </w:pPr>
      <w:hyperlink w:anchor="_Toc36023001" w:history="1">
        <w:r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F162D5">
      <w:pPr>
        <w:pStyle w:val="TOC1"/>
        <w:tabs>
          <w:tab w:val="right" w:leader="dot" w:pos="7910"/>
        </w:tabs>
      </w:pPr>
      <w:hyperlink w:anchor="_Toc36023003" w:history="1">
        <w:r w:rsidR="00A700DD">
          <w:rPr>
            <w:rStyle w:val="Hyperlink"/>
            <w:noProof/>
          </w:rPr>
          <w:t>Adding a</w:t>
        </w:r>
        <w:r w:rsidR="008E3660">
          <w:rPr>
            <w:rStyle w:val="Hyperlink"/>
            <w:noProof/>
          </w:rPr>
          <w:t>nd Editing a</w:t>
        </w:r>
        <w:r w:rsidR="00A700DD">
          <w:rPr>
            <w:rStyle w:val="Hyperlink"/>
            <w:noProof/>
          </w:rPr>
          <w:t xml:space="preserve"> Guardain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Pr="00A700DD" w:rsidRDefault="00A700DD" w:rsidP="00A700DD">
      <w:pPr>
        <w:pStyle w:val="TOC2"/>
        <w:rPr>
          <w:noProof/>
          <w:color w:val="0000FF"/>
          <w:u w:val="single"/>
        </w:rPr>
      </w:pPr>
      <w:hyperlink w:anchor="_Toc36023001" w:history="1">
        <w:r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A700DD">
      <w:pPr>
        <w:pStyle w:val="TOC1"/>
        <w:tabs>
          <w:tab w:val="right" w:leader="dot" w:pos="7910"/>
        </w:tabs>
      </w:pPr>
      <w:hyperlink w:anchor="_Toc36023003" w:history="1">
        <w:r>
          <w:rPr>
            <w:rStyle w:val="Hyperlink"/>
            <w:noProof/>
          </w:rPr>
          <w:t>Adding</w:t>
        </w:r>
        <w:r w:rsidR="008E3660">
          <w:rPr>
            <w:rStyle w:val="Hyperlink"/>
            <w:noProof/>
          </w:rPr>
          <w:t xml:space="preserve"> and Editing a </w:t>
        </w:r>
        <w:r>
          <w:rPr>
            <w:rStyle w:val="Hyperlink"/>
            <w:noProof/>
          </w:rPr>
          <w:t>Child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Pr="00A700DD" w:rsidRDefault="00A700DD" w:rsidP="00A700DD">
      <w:pPr>
        <w:pStyle w:val="TOC2"/>
        <w:rPr>
          <w:noProof/>
          <w:color w:val="0000FF"/>
          <w:u w:val="single"/>
        </w:rPr>
      </w:pPr>
      <w:hyperlink w:anchor="_Toc36023001" w:history="1">
        <w:r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A700DD" w:rsidP="00A700DD">
      <w:pPr>
        <w:pStyle w:val="TOC1"/>
        <w:tabs>
          <w:tab w:val="right" w:leader="dot" w:pos="7910"/>
        </w:tabs>
      </w:pPr>
      <w:hyperlink w:anchor="_Toc36023003" w:history="1">
        <w:r>
          <w:rPr>
            <w:rStyle w:val="Hyperlink"/>
            <w:noProof/>
          </w:rPr>
          <w:t>Adding and Editing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Pr="00A700DD" w:rsidRDefault="00A700DD" w:rsidP="00A700DD">
      <w:pPr>
        <w:pStyle w:val="TOC2"/>
        <w:rPr>
          <w:noProof/>
          <w:color w:val="0000FF"/>
          <w:u w:val="single"/>
        </w:rPr>
      </w:pPr>
      <w:hyperlink w:anchor="_Toc36023001" w:history="1">
        <w:r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A700DD" w:rsidP="00A700DD">
      <w:pPr>
        <w:pStyle w:val="TOC1"/>
        <w:tabs>
          <w:tab w:val="right" w:leader="dot" w:pos="7910"/>
        </w:tabs>
      </w:pPr>
      <w:hyperlink w:anchor="_Toc36023003" w:history="1">
        <w:r>
          <w:rPr>
            <w:rStyle w:val="Hyperlink"/>
            <w:noProof/>
          </w:rPr>
          <w:t>Adding and Editing Transactions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A700DD" w:rsidP="00A700DD">
      <w:pPr>
        <w:pStyle w:val="TOC2"/>
      </w:pPr>
      <w:hyperlink w:anchor="_Toc36023001" w:history="1">
        <w:r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660" w:rsidRDefault="008E3660" w:rsidP="008E3660">
      <w:pPr>
        <w:pStyle w:val="TOC1"/>
        <w:tabs>
          <w:tab w:val="right" w:leader="dot" w:pos="7910"/>
        </w:tabs>
      </w:pPr>
      <w:hyperlink w:anchor="_Toc36023003" w:history="1">
        <w:r>
          <w:rPr>
            <w:rStyle w:val="Hyperlink"/>
            <w:noProof/>
          </w:rPr>
          <w:t>Printing Business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660" w:rsidRPr="00A700DD" w:rsidRDefault="008E3660" w:rsidP="008E3660">
      <w:pPr>
        <w:pStyle w:val="TOC2"/>
        <w:rPr>
          <w:noProof/>
          <w:color w:val="0000FF"/>
          <w:u w:val="single"/>
        </w:rPr>
      </w:pPr>
      <w:hyperlink w:anchor="_Toc36023001" w:history="1">
        <w:r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660" w:rsidRDefault="008E3660" w:rsidP="008E3660">
      <w:pPr>
        <w:pStyle w:val="TOC1"/>
        <w:tabs>
          <w:tab w:val="right" w:leader="dot" w:pos="7910"/>
        </w:tabs>
      </w:pPr>
      <w:hyperlink w:anchor="_Toc36023003" w:history="1">
        <w:r>
          <w:rPr>
            <w:rStyle w:val="Hyperlink"/>
            <w:noProof/>
          </w:rPr>
          <w:t>Printing Guardian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8E3660" w:rsidP="008E3660">
      <w:pPr>
        <w:pStyle w:val="TOC2"/>
      </w:pPr>
      <w:hyperlink w:anchor="_Toc36023001" w:history="1">
        <w:r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7D85" w:rsidRDefault="007C7D85" w:rsidP="007C7D85">
      <w:pPr>
        <w:pStyle w:val="TOC1"/>
        <w:tabs>
          <w:tab w:val="right" w:leader="dot" w:pos="7910"/>
        </w:tabs>
      </w:pPr>
      <w:hyperlink w:anchor="_Toc36023003" w:history="1">
        <w:r>
          <w:rPr>
            <w:rStyle w:val="Hyperlink"/>
            <w:noProof/>
          </w:rPr>
          <w:t>Database Backup and Re-Installation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7D85" w:rsidRPr="007C7D85" w:rsidRDefault="007C7D85" w:rsidP="008E3660">
      <w:pPr>
        <w:pStyle w:val="TOC2"/>
        <w:rPr>
          <w:noProof/>
          <w:color w:val="0000FF"/>
          <w:u w:val="single"/>
        </w:rPr>
      </w:pPr>
      <w:hyperlink w:anchor="_Toc36023001" w:history="1">
        <w:r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7D85" w:rsidRDefault="007C7D85" w:rsidP="007C7D85">
      <w:pPr>
        <w:pStyle w:val="TOC1"/>
        <w:tabs>
          <w:tab w:val="right" w:leader="dot" w:pos="7910"/>
        </w:tabs>
      </w:pPr>
      <w:hyperlink w:anchor="_Toc36023003" w:history="1">
        <w:r>
          <w:rPr>
            <w:rStyle w:val="Hyperlink"/>
            <w:noProof/>
          </w:rPr>
          <w:t>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7D85" w:rsidRPr="008E3660" w:rsidRDefault="007C7D85" w:rsidP="008E3660">
      <w:pPr>
        <w:pStyle w:val="TOC2"/>
        <w:rPr>
          <w:noProof/>
          <w:color w:val="0000FF"/>
          <w:u w:val="single"/>
        </w:rPr>
      </w:pPr>
      <w:hyperlink w:anchor="_Toc36023001" w:history="1">
        <w:r>
          <w:rPr>
            <w:rStyle w:val="Hyperlink"/>
            <w:noProof/>
          </w:rPr>
          <w:t>What to Do If Something Goes Wrong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F162D5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11" w:history="1">
        <w:r w:rsidR="004265DB" w:rsidRPr="00594086">
          <w:rPr>
            <w:rStyle w:val="Hyperlink"/>
            <w:noProof/>
          </w:rPr>
          <w:t>Index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6105" w:rsidRPr="003D2659" w:rsidRDefault="00F162D5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:rsidR="005F6105" w:rsidRDefault="005F6105">
      <w:pPr>
        <w:sectPr w:rsidR="005F6105" w:rsidSect="007A3843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AB5602" w:rsidP="002D0468">
      <w:pPr>
        <w:pStyle w:val="ChapterTitle"/>
        <w:spacing w:before="240" w:after="240"/>
      </w:pPr>
      <w:r>
        <w:lastRenderedPageBreak/>
        <w:t>About This Manual</w:t>
      </w:r>
    </w:p>
    <w:p w:rsidR="005F6105" w:rsidRDefault="00AB5602" w:rsidP="002D0468">
      <w:pPr>
        <w:pStyle w:val="BodyTextKeep"/>
        <w:spacing w:before="240"/>
      </w:pPr>
      <w:r>
        <w:t>Sample Text</w:t>
      </w:r>
    </w:p>
    <w:p w:rsidR="005F6105" w:rsidRPr="002D0468" w:rsidRDefault="00A67576" w:rsidP="002D0468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Getting Started</w:t>
      </w:r>
    </w:p>
    <w:p w:rsidR="002D0468" w:rsidRPr="002D0468" w:rsidRDefault="00A67576" w:rsidP="002D0468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:rsidR="005F6105" w:rsidRDefault="002D0468" w:rsidP="002D0468">
      <w:pPr>
        <w:pStyle w:val="BodyText"/>
        <w:spacing w:before="240"/>
      </w:pPr>
      <w:r>
        <w:tab/>
        <w:t>Sample Text</w:t>
      </w:r>
    </w:p>
    <w:p w:rsidR="007D3C56" w:rsidRPr="002D0468" w:rsidRDefault="00A67576" w:rsidP="007D3C56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Initial Administrative Setup</w:t>
      </w:r>
    </w:p>
    <w:p w:rsidR="007D3C56" w:rsidRDefault="007D3C56" w:rsidP="007D3C56">
      <w:pPr>
        <w:pStyle w:val="BodyText"/>
        <w:spacing w:before="240"/>
      </w:pPr>
      <w:r>
        <w:tab/>
        <w:t>Sample Text</w:t>
      </w:r>
    </w:p>
    <w:p w:rsidR="007D3C56" w:rsidRPr="002D0468" w:rsidRDefault="00A67576" w:rsidP="007D3C56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Where to Place Pictures</w:t>
      </w:r>
    </w:p>
    <w:p w:rsidR="007D3C56" w:rsidRDefault="007D3C56" w:rsidP="007D3C56">
      <w:pPr>
        <w:pStyle w:val="BodyText"/>
        <w:spacing w:before="240"/>
      </w:pPr>
      <w:r>
        <w:tab/>
        <w:t>Sample Text</w:t>
      </w:r>
    </w:p>
    <w:p w:rsidR="00AF217B" w:rsidRPr="002D0468" w:rsidRDefault="00AF217B" w:rsidP="00AF217B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How to Change Settings</w:t>
      </w:r>
    </w:p>
    <w:p w:rsidR="00AF217B" w:rsidRPr="002D0468" w:rsidRDefault="00AF217B" w:rsidP="00AF217B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AF217B" w:rsidRDefault="00AF217B" w:rsidP="007D3C56">
      <w:pPr>
        <w:pStyle w:val="BodyText"/>
        <w:spacing w:before="240"/>
      </w:pPr>
      <w:r>
        <w:tab/>
        <w:t>Sample Text</w:t>
      </w:r>
    </w:p>
    <w:p w:rsidR="00B17C43" w:rsidRPr="002D0468" w:rsidRDefault="00B17C43" w:rsidP="00B17C43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Adding and Editing a Guardian</w:t>
      </w:r>
    </w:p>
    <w:p w:rsidR="00B17C43" w:rsidRPr="002D0468" w:rsidRDefault="00B17C43" w:rsidP="00B17C43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B17C43" w:rsidRDefault="00B17C43" w:rsidP="007D3C56">
      <w:pPr>
        <w:pStyle w:val="BodyText"/>
        <w:spacing w:before="240"/>
      </w:pPr>
      <w:r>
        <w:tab/>
        <w:t>Sample Text</w:t>
      </w:r>
    </w:p>
    <w:p w:rsidR="00B17C43" w:rsidRPr="002D0468" w:rsidRDefault="00B17C43" w:rsidP="00B17C43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Adding and Editing a Child</w:t>
      </w:r>
    </w:p>
    <w:p w:rsidR="00B17C43" w:rsidRPr="002D0468" w:rsidRDefault="00B17C43" w:rsidP="00B17C43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B17C43" w:rsidRDefault="00B17C43" w:rsidP="007D3C56">
      <w:pPr>
        <w:pStyle w:val="BodyText"/>
        <w:spacing w:before="240"/>
      </w:pPr>
      <w:r>
        <w:tab/>
        <w:t>Sample Text</w:t>
      </w:r>
    </w:p>
    <w:p w:rsidR="00B17C43" w:rsidRPr="002D0468" w:rsidRDefault="00B17C43" w:rsidP="00B17C43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lastRenderedPageBreak/>
        <w:t>Adding and Editing Events</w:t>
      </w:r>
    </w:p>
    <w:p w:rsidR="00B17C43" w:rsidRPr="002D0468" w:rsidRDefault="00B17C43" w:rsidP="00B17C43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B17C43" w:rsidRDefault="00B17C43" w:rsidP="007D3C56">
      <w:pPr>
        <w:pStyle w:val="BodyText"/>
        <w:spacing w:before="240"/>
      </w:pPr>
      <w:r>
        <w:tab/>
        <w:t>Sample Text</w:t>
      </w:r>
    </w:p>
    <w:p w:rsidR="00B17C43" w:rsidRPr="002D0468" w:rsidRDefault="00B17C43" w:rsidP="00B17C43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Adding and Editing Transactions</w:t>
      </w:r>
    </w:p>
    <w:p w:rsidR="00B17C43" w:rsidRPr="002D0468" w:rsidRDefault="00B17C43" w:rsidP="00B17C43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B17C43" w:rsidRDefault="00B17C43" w:rsidP="007D3C56">
      <w:pPr>
        <w:pStyle w:val="BodyText"/>
        <w:spacing w:before="240"/>
      </w:pPr>
      <w:r>
        <w:tab/>
        <w:t>Sample Text</w:t>
      </w:r>
    </w:p>
    <w:p w:rsidR="00A473F2" w:rsidRPr="002D0468" w:rsidRDefault="00A473F2" w:rsidP="00A473F2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Printing Business Reports</w:t>
      </w:r>
    </w:p>
    <w:p w:rsidR="00A473F2" w:rsidRPr="002D0468" w:rsidRDefault="00A473F2" w:rsidP="00A473F2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A473F2" w:rsidRDefault="00A473F2" w:rsidP="007D3C56">
      <w:pPr>
        <w:pStyle w:val="BodyText"/>
        <w:spacing w:before="240"/>
      </w:pPr>
      <w:r>
        <w:tab/>
        <w:t>Sample Text</w:t>
      </w:r>
    </w:p>
    <w:p w:rsidR="00781654" w:rsidRPr="002D0468" w:rsidRDefault="00781654" w:rsidP="00781654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Printing Guardian Reports</w:t>
      </w:r>
    </w:p>
    <w:p w:rsidR="00781654" w:rsidRPr="002D0468" w:rsidRDefault="00781654" w:rsidP="00781654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781654" w:rsidRDefault="00781654" w:rsidP="007D3C56">
      <w:pPr>
        <w:pStyle w:val="BodyText"/>
        <w:spacing w:before="240"/>
      </w:pPr>
      <w:r>
        <w:tab/>
        <w:t>Sample Text</w:t>
      </w:r>
    </w:p>
    <w:p w:rsidR="00A41CC2" w:rsidRPr="002D0468" w:rsidRDefault="00A41CC2" w:rsidP="00A41CC2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Database Backup and Re-Installation</w:t>
      </w:r>
    </w:p>
    <w:p w:rsidR="00A41CC2" w:rsidRPr="002D0468" w:rsidRDefault="00A41CC2" w:rsidP="00A41CC2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A41CC2" w:rsidRDefault="00A41CC2" w:rsidP="007D3C56">
      <w:pPr>
        <w:pStyle w:val="BodyText"/>
        <w:spacing w:before="240"/>
      </w:pPr>
      <w:r>
        <w:tab/>
        <w:t>Sample Text</w:t>
      </w:r>
    </w:p>
    <w:p w:rsidR="007D3C56" w:rsidRPr="002D0468" w:rsidRDefault="00AF217B" w:rsidP="007D3C56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General Information</w:t>
      </w:r>
    </w:p>
    <w:p w:rsidR="007D3C56" w:rsidRPr="002D0468" w:rsidRDefault="007D3C56" w:rsidP="007D3C56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What to Do If Something Goes Wrong</w:t>
      </w:r>
    </w:p>
    <w:p w:rsidR="007D3C56" w:rsidRDefault="007D3C56" w:rsidP="007D3C56">
      <w:pPr>
        <w:pStyle w:val="BodyText"/>
        <w:spacing w:before="240"/>
      </w:pPr>
      <w:r>
        <w:tab/>
        <w:t>Sample Text</w:t>
      </w:r>
    </w:p>
    <w:p w:rsidR="005F5109" w:rsidRDefault="005F5109" w:rsidP="00376BC5">
      <w:pPr>
        <w:pStyle w:val="Heading1"/>
        <w:spacing w:after="240"/>
        <w:rPr>
          <w:sz w:val="44"/>
          <w:szCs w:val="44"/>
        </w:rPr>
      </w:pPr>
      <w:bookmarkStart w:id="0" w:name="_Toc35154388"/>
      <w:bookmarkStart w:id="1" w:name="_Toc35154911"/>
      <w:bookmarkStart w:id="2" w:name="_Toc36023011"/>
    </w:p>
    <w:p w:rsidR="00D6516D" w:rsidRPr="007D3C56" w:rsidRDefault="005F6105" w:rsidP="00376BC5">
      <w:pPr>
        <w:pStyle w:val="Heading1"/>
        <w:spacing w:after="240"/>
        <w:rPr>
          <w:sz w:val="44"/>
          <w:szCs w:val="44"/>
        </w:rPr>
        <w:sectPr w:rsidR="00D6516D" w:rsidRPr="007D3C56" w:rsidSect="00AB5602">
          <w:headerReference w:type="default" r:id="rId16"/>
          <w:footerReference w:type="default" r:id="rId17"/>
          <w:headerReference w:type="first" r:id="rId18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18"/>
        </w:sectPr>
      </w:pPr>
      <w:r w:rsidRPr="007D3C56">
        <w:rPr>
          <w:sz w:val="44"/>
          <w:szCs w:val="44"/>
        </w:rPr>
        <w:t>Index</w:t>
      </w:r>
      <w:bookmarkEnd w:id="0"/>
      <w:bookmarkEnd w:id="1"/>
      <w:bookmarkEnd w:id="2"/>
      <w:r w:rsidR="00F162D5" w:rsidRPr="00F162D5">
        <w:rPr>
          <w:sz w:val="44"/>
          <w:szCs w:val="44"/>
        </w:rPr>
        <w:fldChar w:fldCharType="begin"/>
      </w:r>
      <w:r w:rsidR="00977C9A" w:rsidRPr="007D3C56">
        <w:rPr>
          <w:sz w:val="44"/>
          <w:szCs w:val="44"/>
        </w:rPr>
        <w:instrText xml:space="preserve"> INDEX \c "2" \z "1033" </w:instrText>
      </w:r>
      <w:r w:rsidR="00F162D5" w:rsidRPr="00F162D5">
        <w:rPr>
          <w:sz w:val="44"/>
          <w:szCs w:val="44"/>
        </w:rPr>
        <w:fldChar w:fldCharType="separate"/>
      </w:r>
    </w:p>
    <w:p w:rsidR="00D6516D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lastRenderedPageBreak/>
        <w:t>Sample</w:t>
      </w:r>
      <w:r w:rsidR="00D6516D">
        <w:rPr>
          <w:noProof/>
        </w:rPr>
        <w:t>, 1</w:t>
      </w:r>
    </w:p>
    <w:p w:rsidR="00376BC5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Text, 1</w:t>
      </w:r>
    </w:p>
    <w:p w:rsidR="00376BC5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lastRenderedPageBreak/>
        <w:t>Sample,1</w:t>
      </w:r>
    </w:p>
    <w:p w:rsidR="00376BC5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Text,1</w:t>
      </w:r>
    </w:p>
    <w:p w:rsidR="00D6516D" w:rsidRDefault="00D6516D" w:rsidP="005D168B">
      <w:pPr>
        <w:pStyle w:val="BodyText"/>
        <w:rPr>
          <w:noProof/>
        </w:rPr>
        <w:sectPr w:rsidR="00D6516D" w:rsidSect="007A3843">
          <w:type w:val="continuous"/>
          <w:pgSz w:w="12240" w:h="15840" w:code="1"/>
          <w:pgMar w:top="1800" w:right="1195" w:bottom="1440" w:left="3355" w:header="720" w:footer="720" w:gutter="0"/>
          <w:cols w:num="2" w:space="720"/>
        </w:sectPr>
      </w:pPr>
    </w:p>
    <w:p w:rsidR="005D168B" w:rsidRPr="005D168B" w:rsidRDefault="00F162D5" w:rsidP="005D168B">
      <w:pPr>
        <w:pStyle w:val="BodyText"/>
      </w:pPr>
      <w:r>
        <w:lastRenderedPageBreak/>
        <w:fldChar w:fldCharType="end"/>
      </w:r>
    </w:p>
    <w:sectPr w:rsidR="005D168B" w:rsidRPr="005D168B" w:rsidSect="007A3843"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748" w:rsidRDefault="00597748">
      <w:r>
        <w:separator/>
      </w:r>
    </w:p>
  </w:endnote>
  <w:endnote w:type="continuationSeparator" w:id="0">
    <w:p w:rsidR="00597748" w:rsidRDefault="00597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F162D5">
    <w:pPr>
      <w:pStyle w:val="Footer"/>
    </w:pPr>
    <w:r>
      <w:rPr>
        <w:rStyle w:val="PageNumber"/>
      </w:rPr>
      <w:fldChar w:fldCharType="begin"/>
    </w:r>
    <w:r w:rsidR="00E16EE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6EE8"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F162D5">
    <w:pPr>
      <w:pStyle w:val="Footer"/>
    </w:pPr>
    <w:r>
      <w:rPr>
        <w:rStyle w:val="PageNumber"/>
      </w:rPr>
      <w:fldChar w:fldCharType="begin"/>
    </w:r>
    <w:r w:rsidR="00E16EE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1CC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F162D5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16EE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5109">
      <w:rPr>
        <w:rStyle w:val="PageNumber"/>
        <w:noProof/>
      </w:rPr>
      <w:t>3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748" w:rsidRDefault="00597748">
      <w:r>
        <w:separator/>
      </w:r>
    </w:p>
  </w:footnote>
  <w:footnote w:type="continuationSeparator" w:id="0">
    <w:p w:rsidR="00597748" w:rsidRDefault="005977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  <w:r>
      <w:t>Design Customization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>
    <w:nsid w:val="10E60DFE"/>
    <w:multiLevelType w:val="hybridMultilevel"/>
    <w:tmpl w:val="DDAC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4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5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4"/>
  </w:num>
  <w:num w:numId="9">
    <w:abstractNumId w:val="16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5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2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7"/>
  </w:num>
  <w:num w:numId="19">
    <w:abstractNumId w:val="5"/>
  </w:num>
  <w:num w:numId="20">
    <w:abstractNumId w:val="19"/>
  </w:num>
  <w:num w:numId="21">
    <w:abstractNumId w:val="18"/>
  </w:num>
  <w:num w:numId="22">
    <w:abstractNumId w:val="9"/>
  </w:num>
  <w:num w:numId="23">
    <w:abstractNumId w:val="13"/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0"/>
  </w:num>
  <w:num w:numId="35">
    <w:abstractNumId w:val="11"/>
  </w:num>
  <w:num w:numId="3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proofState w:spelling="clean"/>
  <w:attachedTemplate r:id="rId1"/>
  <w:stylePaneFormatFilter w:val="3F01"/>
  <w:defaultTabStop w:val="720"/>
  <w:drawingGridHorizontalSpacing w:val="8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3A75"/>
    <w:rsid w:val="0003284F"/>
    <w:rsid w:val="00277B76"/>
    <w:rsid w:val="002D0468"/>
    <w:rsid w:val="002D4C6B"/>
    <w:rsid w:val="0031562B"/>
    <w:rsid w:val="00376BC5"/>
    <w:rsid w:val="003871D2"/>
    <w:rsid w:val="003D2659"/>
    <w:rsid w:val="0040359C"/>
    <w:rsid w:val="004205D9"/>
    <w:rsid w:val="004265DB"/>
    <w:rsid w:val="004A4678"/>
    <w:rsid w:val="00597748"/>
    <w:rsid w:val="005A23FC"/>
    <w:rsid w:val="005C03EB"/>
    <w:rsid w:val="005D168B"/>
    <w:rsid w:val="005D26B9"/>
    <w:rsid w:val="005F5109"/>
    <w:rsid w:val="005F6105"/>
    <w:rsid w:val="00634427"/>
    <w:rsid w:val="00684F60"/>
    <w:rsid w:val="007741A8"/>
    <w:rsid w:val="00781654"/>
    <w:rsid w:val="00795B19"/>
    <w:rsid w:val="007A3843"/>
    <w:rsid w:val="007B7080"/>
    <w:rsid w:val="007C5FC5"/>
    <w:rsid w:val="007C7D85"/>
    <w:rsid w:val="007D3C56"/>
    <w:rsid w:val="0084757A"/>
    <w:rsid w:val="008629BC"/>
    <w:rsid w:val="008B6D14"/>
    <w:rsid w:val="008E3660"/>
    <w:rsid w:val="008E4DF6"/>
    <w:rsid w:val="00900148"/>
    <w:rsid w:val="00961301"/>
    <w:rsid w:val="009620D9"/>
    <w:rsid w:val="00977C9A"/>
    <w:rsid w:val="00A14EF4"/>
    <w:rsid w:val="00A27855"/>
    <w:rsid w:val="00A41CC2"/>
    <w:rsid w:val="00A473F2"/>
    <w:rsid w:val="00A67576"/>
    <w:rsid w:val="00A700DD"/>
    <w:rsid w:val="00AB5602"/>
    <w:rsid w:val="00AF217B"/>
    <w:rsid w:val="00AF5B2E"/>
    <w:rsid w:val="00B17C43"/>
    <w:rsid w:val="00B2073A"/>
    <w:rsid w:val="00B41464"/>
    <w:rsid w:val="00B75975"/>
    <w:rsid w:val="00B9112D"/>
    <w:rsid w:val="00BB3A75"/>
    <w:rsid w:val="00C1392C"/>
    <w:rsid w:val="00C31258"/>
    <w:rsid w:val="00CF0D27"/>
    <w:rsid w:val="00D05564"/>
    <w:rsid w:val="00D06749"/>
    <w:rsid w:val="00D20313"/>
    <w:rsid w:val="00D44577"/>
    <w:rsid w:val="00D61364"/>
    <w:rsid w:val="00D6516D"/>
    <w:rsid w:val="00D828CC"/>
    <w:rsid w:val="00DA28BB"/>
    <w:rsid w:val="00DB05AE"/>
    <w:rsid w:val="00E16EE8"/>
    <w:rsid w:val="00E64DEE"/>
    <w:rsid w:val="00F162D5"/>
    <w:rsid w:val="00F51F36"/>
    <w:rsid w:val="00F8730F"/>
    <w:rsid w:val="00FD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58"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rsid w:val="00C31258"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rsid w:val="00C31258"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rsid w:val="00C31258"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rsid w:val="00C31258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rsid w:val="00C31258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rsid w:val="00C31258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31258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sid w:val="00C31258"/>
    <w:rPr>
      <w:sz w:val="16"/>
    </w:rPr>
  </w:style>
  <w:style w:type="paragraph" w:styleId="CommentText">
    <w:name w:val="annotation text"/>
    <w:basedOn w:val="Normal"/>
    <w:semiHidden/>
    <w:rsid w:val="00C31258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rsid w:val="00C31258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rsid w:val="00C31258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rsid w:val="00C31258"/>
    <w:pPr>
      <w:keepNext/>
    </w:pPr>
  </w:style>
  <w:style w:type="paragraph" w:styleId="Caption">
    <w:name w:val="caption"/>
    <w:basedOn w:val="Normal"/>
    <w:next w:val="BodyText"/>
    <w:qFormat/>
    <w:rsid w:val="00C31258"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rsid w:val="00C31258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C31258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rsid w:val="00C31258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sid w:val="00C31258"/>
    <w:rPr>
      <w:rFonts w:ascii="Arial Black" w:hAnsi="Arial Black"/>
      <w:sz w:val="18"/>
    </w:rPr>
  </w:style>
  <w:style w:type="character" w:styleId="EndnoteReference">
    <w:name w:val="endnote reference"/>
    <w:semiHidden/>
    <w:rsid w:val="00C31258"/>
    <w:rPr>
      <w:sz w:val="18"/>
      <w:vertAlign w:val="superscript"/>
    </w:rPr>
  </w:style>
  <w:style w:type="paragraph" w:styleId="EndnoteText">
    <w:name w:val="endnote text"/>
    <w:basedOn w:val="Normal"/>
    <w:semiHidden/>
    <w:rsid w:val="00C31258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rsid w:val="00C31258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sid w:val="00C31258"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rsid w:val="00C31258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rsid w:val="00C31258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rsid w:val="00C31258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rsid w:val="00C31258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rsid w:val="00C31258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rsid w:val="00C31258"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rsid w:val="00C31258"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rsid w:val="00C31258"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rsid w:val="00C31258"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sid w:val="00C31258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rsid w:val="00C31258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rsid w:val="00C31258"/>
    <w:pPr>
      <w:spacing w:after="120"/>
    </w:pPr>
    <w:rPr>
      <w:rFonts w:ascii="Courier New" w:hAnsi="Courier New"/>
    </w:rPr>
  </w:style>
  <w:style w:type="character" w:styleId="PageNumber">
    <w:name w:val="page number"/>
    <w:rsid w:val="00C31258"/>
    <w:rPr>
      <w:b/>
    </w:rPr>
  </w:style>
  <w:style w:type="paragraph" w:customStyle="1" w:styleId="PartLabel">
    <w:name w:val="Part Label"/>
    <w:basedOn w:val="Normal"/>
    <w:next w:val="Normal"/>
    <w:rsid w:val="00C31258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rsid w:val="00C31258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rsid w:val="00C31258"/>
    <w:pPr>
      <w:keepNext/>
    </w:pPr>
  </w:style>
  <w:style w:type="paragraph" w:customStyle="1" w:styleId="ReturnAddress">
    <w:name w:val="Return Address"/>
    <w:basedOn w:val="Normal"/>
    <w:rsid w:val="00C31258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rsid w:val="00C31258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rsid w:val="00C31258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rsid w:val="00C31258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rsid w:val="00C31258"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rsid w:val="00C31258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rsid w:val="00C31258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rsid w:val="00C31258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rsid w:val="00C31258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rsid w:val="00C31258"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rsid w:val="00C31258"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rsid w:val="00C31258"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rsid w:val="00C31258"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  <w:rsid w:val="00C31258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rsid w:val="004265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ingStone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Manual.dot</Template>
  <TotalTime>24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LivingStone</dc:creator>
  <cp:lastModifiedBy>LivingStone</cp:lastModifiedBy>
  <cp:revision>12</cp:revision>
  <cp:lastPrinted>2003-03-21T23:17:00Z</cp:lastPrinted>
  <dcterms:created xsi:type="dcterms:W3CDTF">2015-05-12T13:01:00Z</dcterms:created>
  <dcterms:modified xsi:type="dcterms:W3CDTF">2015-05-12T13:25:00Z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